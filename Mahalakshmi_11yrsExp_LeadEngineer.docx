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9C68" w14:textId="728C150F" w:rsidR="00D70063" w:rsidRDefault="00D70063" w:rsidP="009E3A54">
      <w:pPr>
        <w:pStyle w:val="Heading3"/>
        <w:ind w:left="-426"/>
      </w:pPr>
      <w:r w:rsidRPr="00890A35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0A1AEE33" wp14:editId="3B140EA1">
                <wp:simplePos x="0" y="0"/>
                <wp:positionH relativeFrom="leftMargin">
                  <wp:posOffset>666750</wp:posOffset>
                </wp:positionH>
                <wp:positionV relativeFrom="margin">
                  <wp:posOffset>57150</wp:posOffset>
                </wp:positionV>
                <wp:extent cx="2305050" cy="354330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54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38151" w14:textId="3EC42FEC" w:rsidR="001377D3" w:rsidRPr="005347F4" w:rsidRDefault="005347F4" w:rsidP="00457EE9">
                            <w:pPr>
                              <w:pStyle w:val="Photo"/>
                              <w:rPr>
                                <w:b/>
                              </w:rPr>
                            </w:pPr>
                            <w:r w:rsidRPr="005347F4">
                              <w:rPr>
                                <w:b/>
                                <w:sz w:val="24"/>
                                <w:szCs w:val="24"/>
                                <w:lang w:val="en-SG"/>
                              </w:rPr>
                              <w:t xml:space="preserve">Mahalakshmi </w:t>
                            </w:r>
                            <w:r w:rsidR="00B4675D">
                              <w:rPr>
                                <w:b/>
                                <w:sz w:val="24"/>
                                <w:szCs w:val="24"/>
                                <w:lang w:val="en-SG"/>
                              </w:rPr>
                              <w:t>A V</w:t>
                            </w:r>
                          </w:p>
                          <w:sdt>
                            <w:sdtPr>
                              <w:rPr>
                                <w:color w:val="auto"/>
                                <w:sz w:val="24"/>
                                <w:szCs w:val="24"/>
                              </w:rPr>
                              <w:alias w:val="Your Name"/>
                              <w:tag w:val="Your Name"/>
                              <w:id w:val="-310333601"/>
                              <w:placeholder>
                                <w:docPart w:val="FBC89AD9A85E460B94F830C60E5046B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4E14FE28" w14:textId="77777777" w:rsidR="001377D3" w:rsidRPr="00B54899" w:rsidRDefault="006F737D" w:rsidP="00B54899">
                                <w:pPr>
                                  <w:pStyle w:val="Title"/>
                                  <w:spacing w:line="276" w:lineRule="auto"/>
                                  <w:rPr>
                                    <w:color w:val="auto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auto"/>
                                    <w:sz w:val="24"/>
                                    <w:szCs w:val="24"/>
                                    <w:lang w:val="en-IN"/>
                                  </w:rPr>
                                  <w:t>Summary</w:t>
                                </w:r>
                              </w:p>
                            </w:sdtContent>
                          </w:sdt>
                          <w:p w14:paraId="7862FABE" w14:textId="762A981F" w:rsidR="00A261A4" w:rsidRDefault="00A261A4" w:rsidP="00C67D14">
                            <w:pPr>
                              <w:pStyle w:val="BodyText"/>
                              <w:spacing w:before="240" w:after="360" w:line="360" w:lineRule="auto"/>
                              <w:ind w:right="431"/>
                              <w:jc w:val="both"/>
                              <w:rPr>
                                <w:rFonts w:asciiTheme="minorHAnsi" w:hAnsiTheme="minorHAnsi" w:cstheme="minorHAnsi"/>
                                <w:color w:val="3232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noProof/>
                                <w:color w:val="323232"/>
                              </w:rPr>
                              <w:drawing>
                                <wp:inline distT="0" distB="0" distL="0" distR="0" wp14:anchorId="5B1AD154" wp14:editId="76373DD8">
                                  <wp:extent cx="1129540" cy="1457325"/>
                                  <wp:effectExtent l="0" t="0" r="0" b="0"/>
                                  <wp:docPr id="1" name="Picture 1" descr="A picture containing person, wall, person, indo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person, wall, person, indoo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3226" cy="15136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671695" w14:textId="50E60105" w:rsidR="001377D3" w:rsidRPr="00A261A4" w:rsidRDefault="009A1A0D" w:rsidP="00C67D14">
                            <w:pPr>
                              <w:pStyle w:val="BodyText"/>
                              <w:spacing w:before="240" w:after="360" w:line="360" w:lineRule="auto"/>
                              <w:ind w:right="431"/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>Having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E7085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>1</w:t>
                            </w:r>
                            <w:r w:rsidR="00FA4568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>1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 xml:space="preserve"> years of Software experience working </w:t>
                            </w:r>
                            <w:r w:rsidR="00A900AD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>in E Commerce &amp;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 xml:space="preserve"> Bank</w:t>
                            </w:r>
                            <w:r w:rsidR="00A900AD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>ing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900AD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>domain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 xml:space="preserve"> around Singapore, UK &amp; India. She has performed multi-faceted roles like </w:t>
                            </w:r>
                            <w:r w:rsidR="00A900AD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 xml:space="preserve">Test 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 xml:space="preserve">Lead, 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pacing w:val="-6"/>
                                <w:sz w:val="16"/>
                                <w:szCs w:val="16"/>
                              </w:rPr>
                              <w:t xml:space="preserve">Test 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>Engi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pacing w:val="-3"/>
                                <w:sz w:val="16"/>
                                <w:szCs w:val="16"/>
                              </w:rPr>
                              <w:t xml:space="preserve">neer, </w:t>
                            </w:r>
                            <w:r w:rsidR="00A900AD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>Functional consultant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="00A900AD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>Automation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pacing w:val="-6"/>
                                <w:sz w:val="16"/>
                                <w:szCs w:val="16"/>
                              </w:rPr>
                              <w:t>Test</w:t>
                            </w:r>
                            <w:r w:rsidR="00A900AD" w:rsidRPr="00A261A4">
                              <w:rPr>
                                <w:rFonts w:asciiTheme="minorHAnsi" w:hAnsiTheme="minorHAnsi" w:cstheme="minorHAnsi"/>
                                <w:color w:val="323232"/>
                                <w:spacing w:val="-6"/>
                                <w:sz w:val="16"/>
                                <w:szCs w:val="16"/>
                              </w:rPr>
                              <w:t>er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 xml:space="preserve"> based </w:t>
                            </w:r>
                            <w:r w:rsidR="00A900AD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 xml:space="preserve">on </w:t>
                            </w:r>
                            <w:r w:rsidR="00A900AD" w:rsidRPr="00A261A4">
                              <w:rPr>
                                <w:rFonts w:asciiTheme="minorHAnsi" w:hAnsiTheme="minorHAnsi" w:cstheme="minorHAnsi"/>
                                <w:color w:val="323232"/>
                                <w:spacing w:val="-11"/>
                                <w:sz w:val="16"/>
                                <w:szCs w:val="16"/>
                              </w:rPr>
                              <w:t>necessity</w:t>
                            </w:r>
                            <w:r w:rsidR="001377D3" w:rsidRPr="00A261A4">
                              <w:rPr>
                                <w:rFonts w:asciiTheme="minorHAnsi" w:hAnsiTheme="minorHAnsi" w:cstheme="minorHAnsi"/>
                                <w:color w:val="32323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BDA01A3" w14:textId="77777777" w:rsidR="001377D3" w:rsidRDefault="001377D3" w:rsidP="009975D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AEE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left:0;text-align:left;margin-left:52.5pt;margin-top:4.5pt;width:181.5pt;height:27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" filled="f" stroked="f">
                <v:textbox inset="0,0,0,0">
                  <w:txbxContent>
                    <w:p w14:paraId="75D38151" w14:textId="3EC42FEC" w:rsidR="001377D3" w:rsidRPr="005347F4" w:rsidRDefault="005347F4" w:rsidP="00457EE9">
                      <w:pPr>
                        <w:pStyle w:val="Photo"/>
                        <w:rPr>
                          <w:b/>
                        </w:rPr>
                      </w:pPr>
                      <w:r w:rsidRPr="005347F4">
                        <w:rPr>
                          <w:b/>
                          <w:sz w:val="24"/>
                          <w:szCs w:val="24"/>
                          <w:lang w:val="en-SG"/>
                        </w:rPr>
                        <w:t xml:space="preserve">Mahalakshmi </w:t>
                      </w:r>
                      <w:r w:rsidR="00B4675D">
                        <w:rPr>
                          <w:b/>
                          <w:sz w:val="24"/>
                          <w:szCs w:val="24"/>
                          <w:lang w:val="en-SG"/>
                        </w:rPr>
                        <w:t>A V</w:t>
                      </w:r>
                    </w:p>
                    <w:sdt>
                      <w:sdtPr>
                        <w:rPr>
                          <w:color w:val="auto"/>
                          <w:sz w:val="24"/>
                          <w:szCs w:val="24"/>
                        </w:rPr>
                        <w:alias w:val="Your Name"/>
                        <w:tag w:val="Your Name"/>
                        <w:id w:val="-310333601"/>
                        <w:placeholder>
                          <w:docPart w:val="FBC89AD9A85E460B94F830C60E5046BB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 w:multiLine="1"/>
                      </w:sdtPr>
                      <w:sdtEndPr/>
                      <w:sdtContent>
                        <w:p w14:paraId="4E14FE28" w14:textId="77777777" w:rsidR="001377D3" w:rsidRPr="00B54899" w:rsidRDefault="006F737D" w:rsidP="00B54899">
                          <w:pPr>
                            <w:pStyle w:val="Title"/>
                            <w:spacing w:line="276" w:lineRule="auto"/>
                            <w:rPr>
                              <w:color w:val="auto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auto"/>
                              <w:sz w:val="24"/>
                              <w:szCs w:val="24"/>
                              <w:lang w:val="en-IN"/>
                            </w:rPr>
                            <w:t>Summary</w:t>
                          </w:r>
                        </w:p>
                      </w:sdtContent>
                    </w:sdt>
                    <w:p w14:paraId="7862FABE" w14:textId="762A981F" w:rsidR="00A261A4" w:rsidRDefault="00A261A4" w:rsidP="00C67D14">
                      <w:pPr>
                        <w:pStyle w:val="BodyText"/>
                        <w:spacing w:before="240" w:after="360" w:line="360" w:lineRule="auto"/>
                        <w:ind w:right="431"/>
                        <w:jc w:val="both"/>
                        <w:rPr>
                          <w:rFonts w:asciiTheme="minorHAnsi" w:hAnsiTheme="minorHAnsi" w:cstheme="minorHAnsi"/>
                          <w:color w:val="323232"/>
                        </w:rPr>
                      </w:pPr>
                      <w:r>
                        <w:rPr>
                          <w:rFonts w:asciiTheme="minorHAnsi" w:hAnsiTheme="minorHAnsi" w:cstheme="minorHAnsi"/>
                          <w:noProof/>
                          <w:color w:val="323232"/>
                        </w:rPr>
                        <w:drawing>
                          <wp:inline distT="0" distB="0" distL="0" distR="0" wp14:anchorId="5B1AD154" wp14:editId="76373DD8">
                            <wp:extent cx="1129540" cy="1457325"/>
                            <wp:effectExtent l="0" t="0" r="0" b="0"/>
                            <wp:docPr id="1" name="Picture 1" descr="A picture containing person, wall, person, indo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person, wall, person, indoor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3226" cy="15136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671695" w14:textId="50E60105" w:rsidR="001377D3" w:rsidRPr="00A261A4" w:rsidRDefault="009A1A0D" w:rsidP="00C67D14">
                      <w:pPr>
                        <w:pStyle w:val="BodyText"/>
                        <w:spacing w:before="240" w:after="360" w:line="360" w:lineRule="auto"/>
                        <w:ind w:right="431"/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>Having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 xml:space="preserve"> </w:t>
                      </w:r>
                      <w:r w:rsidR="00BE7085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>1</w:t>
                      </w:r>
                      <w:r w:rsidR="00FA4568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>1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 xml:space="preserve"> years of Software experience working </w:t>
                      </w:r>
                      <w:r w:rsidR="00A900AD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>in E Commerce &amp;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 xml:space="preserve"> Bank</w:t>
                      </w:r>
                      <w:r w:rsidR="00A900AD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>ing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 xml:space="preserve"> </w:t>
                      </w:r>
                      <w:r w:rsidR="00A900AD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>domain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 xml:space="preserve"> around Singapore, UK &amp; India. She has performed multi-faceted roles like </w:t>
                      </w:r>
                      <w:r w:rsidR="00A900AD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 xml:space="preserve">Test 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 xml:space="preserve">Lead, 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pacing w:val="-6"/>
                          <w:sz w:val="16"/>
                          <w:szCs w:val="16"/>
                        </w:rPr>
                        <w:t xml:space="preserve">Test 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>Engi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pacing w:val="-3"/>
                          <w:sz w:val="16"/>
                          <w:szCs w:val="16"/>
                        </w:rPr>
                        <w:t xml:space="preserve">neer, </w:t>
                      </w:r>
                      <w:r w:rsidR="00A900AD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>Functional consultant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 xml:space="preserve"> &amp; </w:t>
                      </w:r>
                      <w:r w:rsidR="00A900AD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>Automation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 xml:space="preserve"> 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pacing w:val="-6"/>
                          <w:sz w:val="16"/>
                          <w:szCs w:val="16"/>
                        </w:rPr>
                        <w:t>Test</w:t>
                      </w:r>
                      <w:r w:rsidR="00A900AD" w:rsidRPr="00A261A4">
                        <w:rPr>
                          <w:rFonts w:asciiTheme="minorHAnsi" w:hAnsiTheme="minorHAnsi" w:cstheme="minorHAnsi"/>
                          <w:color w:val="323232"/>
                          <w:spacing w:val="-6"/>
                          <w:sz w:val="16"/>
                          <w:szCs w:val="16"/>
                        </w:rPr>
                        <w:t>er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 xml:space="preserve"> based </w:t>
                      </w:r>
                      <w:r w:rsidR="00A900AD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 xml:space="preserve">on </w:t>
                      </w:r>
                      <w:r w:rsidR="00A900AD" w:rsidRPr="00A261A4">
                        <w:rPr>
                          <w:rFonts w:asciiTheme="minorHAnsi" w:hAnsiTheme="minorHAnsi" w:cstheme="minorHAnsi"/>
                          <w:color w:val="323232"/>
                          <w:spacing w:val="-11"/>
                          <w:sz w:val="16"/>
                          <w:szCs w:val="16"/>
                        </w:rPr>
                        <w:t>necessity</w:t>
                      </w:r>
                      <w:r w:rsidR="001377D3" w:rsidRPr="00A261A4">
                        <w:rPr>
                          <w:rFonts w:asciiTheme="minorHAnsi" w:hAnsiTheme="minorHAnsi" w:cstheme="minorHAnsi"/>
                          <w:color w:val="323232"/>
                          <w:sz w:val="16"/>
                          <w:szCs w:val="16"/>
                        </w:rPr>
                        <w:t>.</w:t>
                      </w:r>
                    </w:p>
                    <w:p w14:paraId="0BDA01A3" w14:textId="77777777" w:rsidR="001377D3" w:rsidRDefault="001377D3" w:rsidP="009975DC"/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3E4538" w:rsidRPr="00890A35">
        <w:t xml:space="preserve">Professional </w:t>
      </w:r>
      <w:r w:rsidR="009975DC">
        <w:t>Summary</w:t>
      </w:r>
    </w:p>
    <w:p w14:paraId="0310C5AE" w14:textId="77777777" w:rsidR="00A261A4" w:rsidRPr="00A261A4" w:rsidRDefault="00A261A4" w:rsidP="00A261A4"/>
    <w:p w14:paraId="600B18B2" w14:textId="7C694FA0" w:rsidR="009975DC" w:rsidRPr="009975DC" w:rsidRDefault="00BE7085" w:rsidP="00FF763C">
      <w:pPr>
        <w:pStyle w:val="ListParagraph"/>
        <w:numPr>
          <w:ilvl w:val="0"/>
          <w:numId w:val="5"/>
        </w:numPr>
        <w:ind w:left="1560"/>
      </w:pPr>
      <w:r>
        <w:t>1</w:t>
      </w:r>
      <w:r w:rsidR="00FA4568">
        <w:t>1</w:t>
      </w:r>
      <w:r w:rsidR="009975DC" w:rsidRPr="009975DC">
        <w:t xml:space="preserve"> y</w:t>
      </w:r>
      <w:r w:rsidR="009975DC">
        <w:t>ea</w:t>
      </w:r>
      <w:r w:rsidR="009975DC" w:rsidRPr="009975DC">
        <w:t>rs of experience in software testing process which includes Test Planning, Test Cases Design, Test Environment Setup, Test Data Setup, Defect Management, Test log, Test results &amp; Test Traceability Matrix.</w:t>
      </w:r>
    </w:p>
    <w:p w14:paraId="44FC52C0" w14:textId="0D9BDF49" w:rsidR="007150FD" w:rsidRDefault="00E70254" w:rsidP="009975DC">
      <w:pPr>
        <w:pStyle w:val="ListParagraph"/>
        <w:numPr>
          <w:ilvl w:val="0"/>
          <w:numId w:val="5"/>
        </w:numPr>
        <w:ind w:left="1560"/>
      </w:pPr>
      <w:r>
        <w:t xml:space="preserve">Performed </w:t>
      </w:r>
      <w:r w:rsidR="007150FD">
        <w:t>Functional</w:t>
      </w:r>
      <w:r>
        <w:t xml:space="preserve"> Consultant role</w:t>
      </w:r>
      <w:r w:rsidR="00FA4568">
        <w:t>,</w:t>
      </w:r>
      <w:r w:rsidR="007150FD">
        <w:t xml:space="preserve"> Testing </w:t>
      </w:r>
      <w:r>
        <w:t>S</w:t>
      </w:r>
      <w:r w:rsidR="007150FD">
        <w:t>POC for Order Management System module of Ecommerce.</w:t>
      </w:r>
    </w:p>
    <w:p w14:paraId="0740D9F6" w14:textId="24A28789" w:rsidR="007150FD" w:rsidRDefault="007150FD" w:rsidP="007150FD">
      <w:pPr>
        <w:pStyle w:val="ListParagraph"/>
        <w:numPr>
          <w:ilvl w:val="0"/>
          <w:numId w:val="5"/>
        </w:numPr>
        <w:ind w:left="1560"/>
      </w:pPr>
      <w:r w:rsidRPr="009975DC">
        <w:t xml:space="preserve">Performed </w:t>
      </w:r>
      <w:r>
        <w:t>Testing in different Ecommerce Platforms</w:t>
      </w:r>
    </w:p>
    <w:p w14:paraId="0A36657E" w14:textId="6B5687D3" w:rsidR="00792F3C" w:rsidRPr="009975DC" w:rsidRDefault="00792F3C" w:rsidP="007150FD">
      <w:pPr>
        <w:pStyle w:val="ListParagraph"/>
        <w:numPr>
          <w:ilvl w:val="0"/>
          <w:numId w:val="5"/>
        </w:numPr>
        <w:ind w:left="1560"/>
      </w:pPr>
      <w:r>
        <w:t>API Automation using POSTMAN tool</w:t>
      </w:r>
      <w:r w:rsidR="0097179E">
        <w:t>, GraphQL</w:t>
      </w:r>
      <w:r w:rsidR="00FA4568">
        <w:t>, Newman, Git</w:t>
      </w:r>
    </w:p>
    <w:p w14:paraId="5BD87DFA" w14:textId="76169A65" w:rsidR="009975DC" w:rsidRDefault="00150303" w:rsidP="009975DC">
      <w:pPr>
        <w:pStyle w:val="ListParagraph"/>
        <w:numPr>
          <w:ilvl w:val="0"/>
          <w:numId w:val="5"/>
        </w:numPr>
        <w:ind w:left="1560"/>
      </w:pPr>
      <w:r>
        <w:t>Worked in both B2B and B2C Models of Ecommerce Domain</w:t>
      </w:r>
    </w:p>
    <w:p w14:paraId="5C2E0139" w14:textId="784A4CB8" w:rsidR="00A261A4" w:rsidRPr="009975DC" w:rsidRDefault="00A261A4" w:rsidP="00A261A4">
      <w:pPr>
        <w:pStyle w:val="ListParagraph"/>
        <w:numPr>
          <w:ilvl w:val="0"/>
          <w:numId w:val="5"/>
        </w:numPr>
        <w:ind w:left="1560"/>
      </w:pPr>
      <w:r w:rsidRPr="00C16DCA">
        <w:t>Involved</w:t>
      </w:r>
      <w:r>
        <w:t xml:space="preserve"> in</w:t>
      </w:r>
      <w:r w:rsidRPr="00C16DCA">
        <w:t xml:space="preserve"> some of the major activities like checking for build readiness for SIT/UAT environment, Environment Shakedown </w:t>
      </w:r>
      <w:r>
        <w:t>&amp;</w:t>
      </w:r>
      <w:r w:rsidRPr="00C16DCA">
        <w:t xml:space="preserve"> Test data preparation, sharing the </w:t>
      </w:r>
      <w:r w:rsidR="00FA4568" w:rsidRPr="00C16DCA">
        <w:t>health</w:t>
      </w:r>
      <w:r w:rsidRPr="00C16DCA">
        <w:t xml:space="preserve"> report to the Business.</w:t>
      </w:r>
    </w:p>
    <w:p w14:paraId="0D6B19DB" w14:textId="77777777" w:rsidR="009975DC" w:rsidRPr="009975DC" w:rsidRDefault="009975DC" w:rsidP="009975DC">
      <w:pPr>
        <w:pStyle w:val="ListParagraph"/>
        <w:numPr>
          <w:ilvl w:val="0"/>
          <w:numId w:val="5"/>
        </w:numPr>
        <w:ind w:left="1560"/>
      </w:pPr>
      <w:r w:rsidRPr="00B053BF">
        <w:t xml:space="preserve">Involved in Defect Triage calls, Quality review </w:t>
      </w:r>
      <w:r>
        <w:t>&amp;</w:t>
      </w:r>
      <w:r w:rsidRPr="00B053BF">
        <w:t xml:space="preserve"> Audit</w:t>
      </w:r>
      <w:r w:rsidRPr="009975DC">
        <w:t xml:space="preserve"> </w:t>
      </w:r>
      <w:r w:rsidRPr="00B053BF">
        <w:t>Meetings</w:t>
      </w:r>
    </w:p>
    <w:p w14:paraId="038A12C7" w14:textId="486C3765" w:rsidR="009975DC" w:rsidRPr="009975DC" w:rsidRDefault="009975DC" w:rsidP="00150303">
      <w:pPr>
        <w:pStyle w:val="ListParagraph"/>
        <w:numPr>
          <w:ilvl w:val="0"/>
          <w:numId w:val="5"/>
        </w:numPr>
        <w:ind w:left="1560"/>
      </w:pPr>
      <w:r>
        <w:t xml:space="preserve">Represent as a Test tool SME for </w:t>
      </w:r>
      <w:r w:rsidR="00150303">
        <w:t xml:space="preserve">Fluent Commerce, </w:t>
      </w:r>
      <w:r>
        <w:t>Rational Test Workbench product</w:t>
      </w:r>
      <w:r w:rsidR="00150303">
        <w:t>, Adobe Analytics tool SME while doing Business users Testing</w:t>
      </w:r>
    </w:p>
    <w:p w14:paraId="62FEFCCF" w14:textId="77777777" w:rsidR="009975DC" w:rsidRPr="009975DC" w:rsidRDefault="009975DC" w:rsidP="009975DC">
      <w:pPr>
        <w:pStyle w:val="ListParagraph"/>
        <w:numPr>
          <w:ilvl w:val="0"/>
          <w:numId w:val="5"/>
        </w:numPr>
        <w:ind w:left="1560"/>
      </w:pPr>
      <w:r>
        <w:t>Performed Onshore - Offshore co-ordination with Delivery</w:t>
      </w:r>
      <w:r w:rsidRPr="009975DC">
        <w:t xml:space="preserve"> </w:t>
      </w:r>
      <w:r>
        <w:t>Management.</w:t>
      </w:r>
    </w:p>
    <w:p w14:paraId="6B358AF5" w14:textId="77777777" w:rsidR="009975DC" w:rsidRPr="009975DC" w:rsidRDefault="009975DC" w:rsidP="00FF763C">
      <w:pPr>
        <w:pStyle w:val="ListParagraph"/>
        <w:numPr>
          <w:ilvl w:val="0"/>
          <w:numId w:val="5"/>
        </w:numPr>
        <w:ind w:left="1560"/>
      </w:pPr>
      <w:r>
        <w:t xml:space="preserve">Played Client-facing </w:t>
      </w:r>
      <w:r w:rsidR="00317144">
        <w:t>&amp;</w:t>
      </w:r>
      <w:r>
        <w:t xml:space="preserve"> Stake Holder Management</w:t>
      </w:r>
      <w:r w:rsidRPr="009975DC">
        <w:t xml:space="preserve"> </w:t>
      </w:r>
      <w:r>
        <w:t>Roles.</w:t>
      </w:r>
    </w:p>
    <w:p w14:paraId="63E1A99F" w14:textId="0E06F0E8" w:rsidR="00150303" w:rsidRDefault="009975DC" w:rsidP="00150303">
      <w:pPr>
        <w:pStyle w:val="ListParagraph"/>
        <w:numPr>
          <w:ilvl w:val="0"/>
          <w:numId w:val="5"/>
        </w:numPr>
        <w:ind w:left="1560"/>
      </w:pPr>
      <w:r>
        <w:t>Quick learner, good problem solving &amp; Analytical</w:t>
      </w:r>
      <w:r w:rsidRPr="009975DC">
        <w:t xml:space="preserve"> </w:t>
      </w:r>
      <w:r>
        <w:t>skills.</w:t>
      </w:r>
    </w:p>
    <w:p w14:paraId="5A5F7C25" w14:textId="77777777" w:rsidR="00A261A4" w:rsidRDefault="00A261A4" w:rsidP="00A261A4">
      <w:pPr>
        <w:rPr>
          <w:rFonts w:asciiTheme="majorHAnsi" w:eastAsiaTheme="majorEastAsia" w:hAnsiTheme="majorHAnsi" w:cstheme="majorBidi"/>
          <w:color w:val="000000" w:themeColor="text2"/>
          <w:sz w:val="24"/>
          <w:szCs w:val="24"/>
        </w:rPr>
      </w:pPr>
    </w:p>
    <w:p w14:paraId="026E2F27" w14:textId="5688D4FB" w:rsidR="00317144" w:rsidRDefault="00317144" w:rsidP="00317144">
      <w:pPr>
        <w:ind w:left="-2835"/>
        <w:rPr>
          <w:rFonts w:asciiTheme="majorHAnsi" w:eastAsiaTheme="majorEastAsia" w:hAnsiTheme="majorHAnsi" w:cstheme="majorBidi"/>
          <w:color w:val="000000" w:themeColor="text2"/>
          <w:sz w:val="24"/>
          <w:szCs w:val="24"/>
        </w:rPr>
      </w:pPr>
      <w:r w:rsidRPr="00317144">
        <w:rPr>
          <w:rFonts w:asciiTheme="majorHAnsi" w:eastAsiaTheme="majorEastAsia" w:hAnsiTheme="majorHAnsi" w:cstheme="majorBidi"/>
          <w:color w:val="000000" w:themeColor="text2"/>
          <w:sz w:val="24"/>
          <w:szCs w:val="24"/>
        </w:rPr>
        <w:t>Technical Skills</w:t>
      </w:r>
    </w:p>
    <w:p w14:paraId="650918EF" w14:textId="0B101EDD" w:rsidR="00BE7085" w:rsidRDefault="00BE7085" w:rsidP="00317144">
      <w:pPr>
        <w:spacing w:after="0"/>
        <w:ind w:left="-2835" w:firstLine="1395"/>
      </w:pPr>
      <w:r>
        <w:rPr>
          <w:spacing w:val="-16"/>
        </w:rPr>
        <w:t>Ecommerce Platforms</w:t>
      </w:r>
      <w:r>
        <w:rPr>
          <w:spacing w:val="-16"/>
        </w:rPr>
        <w:tab/>
        <w:t xml:space="preserve">: </w:t>
      </w:r>
      <w:r>
        <w:rPr>
          <w:spacing w:val="-16"/>
        </w:rPr>
        <w:tab/>
        <w:t>Fluent Commerce</w:t>
      </w:r>
      <w:r w:rsidR="007A749F">
        <w:rPr>
          <w:spacing w:val="-16"/>
        </w:rPr>
        <w:t>,</w:t>
      </w:r>
      <w:r w:rsidR="007A749F" w:rsidRPr="007A749F">
        <w:rPr>
          <w:spacing w:val="-16"/>
        </w:rPr>
        <w:t xml:space="preserve"> </w:t>
      </w:r>
      <w:r w:rsidR="007A749F">
        <w:rPr>
          <w:spacing w:val="-16"/>
        </w:rPr>
        <w:t>Hybris,</w:t>
      </w:r>
      <w:r w:rsidR="00A7064C" w:rsidRPr="00A7064C">
        <w:rPr>
          <w:spacing w:val="-16"/>
        </w:rPr>
        <w:t xml:space="preserve"> </w:t>
      </w:r>
      <w:r w:rsidR="00A7064C">
        <w:rPr>
          <w:spacing w:val="-16"/>
        </w:rPr>
        <w:t>SFCC</w:t>
      </w:r>
    </w:p>
    <w:p w14:paraId="02E8296F" w14:textId="66F7B7E2" w:rsidR="00317144" w:rsidRDefault="00317144" w:rsidP="00317144">
      <w:pPr>
        <w:spacing w:after="0"/>
        <w:ind w:left="-2835" w:firstLine="1395"/>
      </w:pPr>
      <w:r>
        <w:t>Automation</w:t>
      </w:r>
      <w:r>
        <w:rPr>
          <w:spacing w:val="-4"/>
        </w:rPr>
        <w:t xml:space="preserve"> </w:t>
      </w:r>
      <w:r>
        <w:rPr>
          <w:spacing w:val="-5"/>
        </w:rPr>
        <w:t>Tools</w:t>
      </w:r>
      <w:r>
        <w:rPr>
          <w:spacing w:val="-5"/>
        </w:rPr>
        <w:tab/>
      </w:r>
      <w:r>
        <w:rPr>
          <w:spacing w:val="-5"/>
        </w:rPr>
        <w:tab/>
      </w:r>
      <w:r>
        <w:t>:</w:t>
      </w:r>
      <w:r>
        <w:tab/>
      </w:r>
      <w:r w:rsidR="00212285">
        <w:t xml:space="preserve">POSTMAN, </w:t>
      </w:r>
      <w:r w:rsidR="00480561">
        <w:t>Newman</w:t>
      </w:r>
      <w:r w:rsidR="008B4F91">
        <w:t xml:space="preserve">, </w:t>
      </w:r>
      <w:r w:rsidR="00480561">
        <w:t>RPT</w:t>
      </w:r>
      <w:r w:rsidR="00902CEE">
        <w:t xml:space="preserve">, </w:t>
      </w:r>
      <w:r w:rsidR="00FF763C">
        <w:t>RFT</w:t>
      </w:r>
    </w:p>
    <w:p w14:paraId="14EE080A" w14:textId="161BCE6C" w:rsidR="008B4F91" w:rsidRDefault="008B4F91" w:rsidP="00317144">
      <w:pPr>
        <w:spacing w:after="0"/>
        <w:ind w:left="-2835" w:firstLine="1395"/>
      </w:pPr>
      <w:r>
        <w:t>Automation Testing</w:t>
      </w:r>
      <w:r>
        <w:tab/>
        <w:t xml:space="preserve">: </w:t>
      </w:r>
      <w:r>
        <w:tab/>
        <w:t>API Testing, Performance Testing</w:t>
      </w:r>
    </w:p>
    <w:p w14:paraId="43CACA78" w14:textId="1711C6D7" w:rsidR="00480561" w:rsidRDefault="00480561" w:rsidP="00317144">
      <w:pPr>
        <w:spacing w:after="0"/>
        <w:ind w:left="-2835" w:firstLine="1395"/>
      </w:pPr>
      <w:r>
        <w:t>DevOps</w:t>
      </w:r>
      <w:r>
        <w:tab/>
      </w:r>
      <w:r>
        <w:tab/>
      </w:r>
      <w:r>
        <w:tab/>
        <w:t xml:space="preserve">                              </w:t>
      </w:r>
      <w:proofErr w:type="gramStart"/>
      <w:r>
        <w:t xml:space="preserve">  :</w:t>
      </w:r>
      <w:proofErr w:type="gramEnd"/>
      <w:r>
        <w:t xml:space="preserve">               Git</w:t>
      </w:r>
    </w:p>
    <w:p w14:paraId="1F8A2F90" w14:textId="273778A3" w:rsidR="005E244B" w:rsidRDefault="00317144" w:rsidP="005E244B">
      <w:pPr>
        <w:spacing w:after="0"/>
        <w:ind w:left="-2835" w:firstLine="1395"/>
      </w:pPr>
      <w:r>
        <w:rPr>
          <w:spacing w:val="-6"/>
        </w:rPr>
        <w:t>Analytics Tool</w:t>
      </w:r>
      <w:r>
        <w:tab/>
      </w:r>
      <w:r>
        <w:tab/>
        <w:t>:</w:t>
      </w:r>
      <w:r>
        <w:tab/>
        <w:t>Adobe Analytics</w:t>
      </w:r>
      <w:r w:rsidR="00C5545B">
        <w:t>, Grafana</w:t>
      </w:r>
    </w:p>
    <w:p w14:paraId="1983037D" w14:textId="57273466" w:rsidR="001377D3" w:rsidRDefault="00902CEE" w:rsidP="005E244B">
      <w:pPr>
        <w:spacing w:after="0"/>
        <w:ind w:left="-2835" w:firstLine="1395"/>
      </w:pPr>
      <w:r>
        <w:t>IDE</w:t>
      </w:r>
      <w:r>
        <w:tab/>
      </w:r>
      <w:r w:rsidR="001377D3">
        <w:t xml:space="preserve">                              </w:t>
      </w:r>
      <w:proofErr w:type="gramStart"/>
      <w:r w:rsidR="001377D3">
        <w:t xml:space="preserve">  :</w:t>
      </w:r>
      <w:proofErr w:type="gramEnd"/>
      <w:r w:rsidR="001377D3">
        <w:t xml:space="preserve"> </w:t>
      </w:r>
      <w:r w:rsidR="001377D3">
        <w:tab/>
      </w:r>
      <w:r w:rsidR="00212285">
        <w:t>PyCharm</w:t>
      </w:r>
      <w:r w:rsidR="00266259">
        <w:t xml:space="preserve">, </w:t>
      </w:r>
      <w:r w:rsidR="001377D3">
        <w:t>Ec</w:t>
      </w:r>
      <w:r w:rsidR="00212285">
        <w:t>lipse</w:t>
      </w:r>
    </w:p>
    <w:p w14:paraId="443EE22B" w14:textId="155BB99A" w:rsidR="00BE7085" w:rsidRPr="00BE7085" w:rsidRDefault="00BE7085" w:rsidP="00BE7085">
      <w:pPr>
        <w:spacing w:after="0"/>
        <w:ind w:left="-2835" w:firstLine="1395"/>
        <w:rPr>
          <w:spacing w:val="-16"/>
        </w:rPr>
      </w:pPr>
      <w:r>
        <w:rPr>
          <w:spacing w:val="-4"/>
        </w:rPr>
        <w:t>Testing</w:t>
      </w:r>
      <w:r>
        <w:rPr>
          <w:spacing w:val="-3"/>
        </w:rPr>
        <w:t xml:space="preserve"> </w:t>
      </w:r>
      <w:r>
        <w:rPr>
          <w:spacing w:val="-5"/>
        </w:rPr>
        <w:t>Tools</w:t>
      </w:r>
      <w:r>
        <w:rPr>
          <w:spacing w:val="-5"/>
        </w:rPr>
        <w:tab/>
      </w:r>
      <w:r>
        <w:rPr>
          <w:spacing w:val="-5"/>
        </w:rPr>
        <w:tab/>
      </w:r>
      <w:r>
        <w:t>:</w:t>
      </w:r>
      <w:r>
        <w:tab/>
        <w:t>HP ALM,</w:t>
      </w:r>
      <w:r>
        <w:rPr>
          <w:spacing w:val="-16"/>
        </w:rPr>
        <w:t xml:space="preserve"> JIRA</w:t>
      </w:r>
    </w:p>
    <w:p w14:paraId="52299625" w14:textId="77777777" w:rsidR="00317144" w:rsidRDefault="00317144" w:rsidP="00317144">
      <w:pPr>
        <w:spacing w:after="0"/>
        <w:ind w:left="-2835" w:firstLine="1395"/>
      </w:pPr>
      <w:r>
        <w:t>SDLC Methodologies</w:t>
      </w:r>
      <w:r>
        <w:tab/>
        <w:t>:</w:t>
      </w:r>
      <w:r>
        <w:tab/>
        <w:t>Agile,</w:t>
      </w:r>
      <w:r>
        <w:rPr>
          <w:spacing w:val="-10"/>
        </w:rPr>
        <w:t xml:space="preserve"> </w:t>
      </w:r>
      <w:r>
        <w:t>Waterfall</w:t>
      </w:r>
    </w:p>
    <w:p w14:paraId="4D540561" w14:textId="575516BC" w:rsidR="00D42FB6" w:rsidRDefault="00D42FB6" w:rsidP="00950632">
      <w:pPr>
        <w:spacing w:after="0"/>
        <w:ind w:left="720" w:hanging="2160"/>
        <w:rPr>
          <w:rFonts w:eastAsiaTheme="majorEastAsia" w:cstheme="minorHAnsi"/>
          <w:color w:val="000000" w:themeColor="text2"/>
        </w:rPr>
      </w:pPr>
      <w:r>
        <w:rPr>
          <w:rFonts w:eastAsiaTheme="majorEastAsia" w:cstheme="minorHAnsi"/>
          <w:color w:val="000000" w:themeColor="text2"/>
        </w:rPr>
        <w:t>Other Tools Used</w:t>
      </w:r>
      <w:r>
        <w:rPr>
          <w:rFonts w:eastAsiaTheme="majorEastAsia" w:cstheme="minorHAnsi"/>
          <w:color w:val="000000" w:themeColor="text2"/>
        </w:rPr>
        <w:tab/>
        <w:t xml:space="preserve">: </w:t>
      </w:r>
      <w:r>
        <w:rPr>
          <w:rFonts w:eastAsiaTheme="majorEastAsia" w:cstheme="minorHAnsi"/>
          <w:color w:val="000000" w:themeColor="text2"/>
        </w:rPr>
        <w:tab/>
      </w:r>
      <w:r w:rsidR="00266259">
        <w:rPr>
          <w:rFonts w:eastAsiaTheme="majorEastAsia" w:cstheme="minorHAnsi"/>
          <w:color w:val="000000" w:themeColor="text2"/>
        </w:rPr>
        <w:t xml:space="preserve">SQL, </w:t>
      </w:r>
      <w:proofErr w:type="spellStart"/>
      <w:r>
        <w:rPr>
          <w:rFonts w:eastAsiaTheme="majorEastAsia" w:cstheme="minorHAnsi"/>
          <w:color w:val="000000" w:themeColor="text2"/>
        </w:rPr>
        <w:t>JXplorer</w:t>
      </w:r>
      <w:proofErr w:type="spellEnd"/>
    </w:p>
    <w:p w14:paraId="2B5F2D09" w14:textId="22C2106F" w:rsidR="009975DC" w:rsidRPr="00FA4568" w:rsidRDefault="007150FD" w:rsidP="00FA4568">
      <w:pPr>
        <w:spacing w:after="0"/>
        <w:ind w:left="720" w:hanging="2160"/>
        <w:rPr>
          <w:rFonts w:eastAsiaTheme="majorEastAsia" w:cstheme="minorHAnsi"/>
          <w:color w:val="000000" w:themeColor="text2"/>
        </w:rPr>
      </w:pPr>
      <w:r>
        <w:rPr>
          <w:rFonts w:eastAsiaTheme="majorEastAsia" w:cstheme="minorHAnsi"/>
          <w:color w:val="000000" w:themeColor="text2"/>
        </w:rPr>
        <w:t xml:space="preserve">Programming Language    </w:t>
      </w:r>
      <w:proofErr w:type="gramStart"/>
      <w:r>
        <w:rPr>
          <w:rFonts w:eastAsiaTheme="majorEastAsia" w:cstheme="minorHAnsi"/>
          <w:color w:val="000000" w:themeColor="text2"/>
        </w:rPr>
        <w:t xml:space="preserve">  :</w:t>
      </w:r>
      <w:proofErr w:type="gramEnd"/>
      <w:r>
        <w:rPr>
          <w:rFonts w:eastAsiaTheme="majorEastAsia" w:cstheme="minorHAnsi"/>
          <w:color w:val="000000" w:themeColor="text2"/>
        </w:rPr>
        <w:t xml:space="preserve">              Python</w:t>
      </w:r>
    </w:p>
    <w:p w14:paraId="7D4F8117" w14:textId="77777777" w:rsidR="00D737CD" w:rsidRDefault="00D737CD" w:rsidP="00D737CD">
      <w:pPr>
        <w:pBdr>
          <w:bottom w:val="single" w:sz="6" w:space="1" w:color="auto"/>
        </w:pBdr>
        <w:ind w:left="-2835"/>
        <w:rPr>
          <w:rFonts w:asciiTheme="majorHAnsi" w:eastAsiaTheme="majorEastAsia" w:hAnsiTheme="majorHAnsi" w:cstheme="majorBidi"/>
          <w:color w:val="000000" w:themeColor="text2"/>
          <w:sz w:val="24"/>
          <w:szCs w:val="24"/>
        </w:rPr>
      </w:pPr>
      <w:r w:rsidRPr="00D737CD">
        <w:rPr>
          <w:rFonts w:asciiTheme="majorHAnsi" w:eastAsiaTheme="majorEastAsia" w:hAnsiTheme="majorHAnsi" w:cstheme="majorBidi"/>
          <w:color w:val="000000" w:themeColor="text2"/>
          <w:sz w:val="24"/>
          <w:szCs w:val="24"/>
        </w:rPr>
        <w:t>Employment History</w:t>
      </w:r>
    </w:p>
    <w:tbl>
      <w:tblPr>
        <w:tblW w:w="9136" w:type="dxa"/>
        <w:tblInd w:w="-24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24"/>
        <w:gridCol w:w="3554"/>
        <w:gridCol w:w="1958"/>
      </w:tblGrid>
      <w:tr w:rsidR="00D737CD" w:rsidRPr="00DB2855" w14:paraId="41129414" w14:textId="77777777" w:rsidTr="00B3773F">
        <w:trPr>
          <w:trHeight w:val="312"/>
        </w:trPr>
        <w:tc>
          <w:tcPr>
            <w:tcW w:w="3624" w:type="dxa"/>
            <w:shd w:val="clear" w:color="auto" w:fill="DDD9C3"/>
            <w:vAlign w:val="center"/>
          </w:tcPr>
          <w:p w14:paraId="6E1852DA" w14:textId="77777777" w:rsidR="00D737CD" w:rsidRPr="00B3773F" w:rsidRDefault="00D737CD" w:rsidP="00B3773F">
            <w:pPr>
              <w:rPr>
                <w:rFonts w:cstheme="minorHAnsi"/>
                <w:b/>
              </w:rPr>
            </w:pPr>
            <w:r w:rsidRPr="00B3773F">
              <w:rPr>
                <w:rFonts w:cstheme="minorHAnsi"/>
                <w:b/>
              </w:rPr>
              <w:t>Company</w:t>
            </w:r>
          </w:p>
        </w:tc>
        <w:tc>
          <w:tcPr>
            <w:tcW w:w="3554" w:type="dxa"/>
            <w:shd w:val="clear" w:color="auto" w:fill="DDD9C3"/>
            <w:vAlign w:val="center"/>
          </w:tcPr>
          <w:p w14:paraId="362F6D02" w14:textId="77777777" w:rsidR="00D737CD" w:rsidRPr="00B3773F" w:rsidRDefault="00D737CD" w:rsidP="00B3773F">
            <w:pPr>
              <w:rPr>
                <w:rFonts w:cstheme="minorHAnsi"/>
                <w:b/>
              </w:rPr>
            </w:pPr>
            <w:r w:rsidRPr="00B3773F">
              <w:rPr>
                <w:rFonts w:cstheme="minorHAnsi"/>
                <w:b/>
              </w:rPr>
              <w:t>Designation</w:t>
            </w:r>
          </w:p>
        </w:tc>
        <w:tc>
          <w:tcPr>
            <w:tcW w:w="1958" w:type="dxa"/>
            <w:shd w:val="clear" w:color="auto" w:fill="DDD9C3"/>
            <w:vAlign w:val="center"/>
          </w:tcPr>
          <w:p w14:paraId="5475AA49" w14:textId="77777777" w:rsidR="00D737CD" w:rsidRPr="00B3773F" w:rsidRDefault="00D737CD" w:rsidP="00B3773F">
            <w:pPr>
              <w:rPr>
                <w:rFonts w:cstheme="minorHAnsi"/>
                <w:b/>
              </w:rPr>
            </w:pPr>
            <w:r w:rsidRPr="00B3773F">
              <w:rPr>
                <w:rFonts w:cstheme="minorHAnsi"/>
                <w:b/>
              </w:rPr>
              <w:t>Duration</w:t>
            </w:r>
          </w:p>
        </w:tc>
      </w:tr>
      <w:tr w:rsidR="009833E7" w:rsidRPr="00DB2855" w14:paraId="1AF99B02" w14:textId="77777777" w:rsidTr="00B3773F">
        <w:trPr>
          <w:trHeight w:val="324"/>
        </w:trPr>
        <w:tc>
          <w:tcPr>
            <w:tcW w:w="3624" w:type="dxa"/>
          </w:tcPr>
          <w:p w14:paraId="4A243485" w14:textId="03B948AB" w:rsidR="009833E7" w:rsidRDefault="009833E7" w:rsidP="001377D3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404040" w:themeColor="text1" w:themeTint="BF"/>
              </w:rPr>
            </w:pPr>
            <w:r>
              <w:rPr>
                <w:rFonts w:asciiTheme="majorHAnsi" w:eastAsiaTheme="majorEastAsia" w:hAnsiTheme="majorHAnsi" w:cstheme="majorBidi"/>
                <w:color w:val="404040" w:themeColor="text1" w:themeTint="BF"/>
              </w:rPr>
              <w:t>Born Commerce Private Limited</w:t>
            </w:r>
          </w:p>
        </w:tc>
        <w:tc>
          <w:tcPr>
            <w:tcW w:w="3554" w:type="dxa"/>
          </w:tcPr>
          <w:p w14:paraId="69FFB7FE" w14:textId="1D8C693F" w:rsidR="009833E7" w:rsidRPr="00B3773F" w:rsidRDefault="00266259" w:rsidP="001377D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Lead</w:t>
            </w:r>
            <w:r w:rsidR="009833E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Engineer</w:t>
            </w:r>
          </w:p>
        </w:tc>
        <w:tc>
          <w:tcPr>
            <w:tcW w:w="1958" w:type="dxa"/>
          </w:tcPr>
          <w:p w14:paraId="124277C6" w14:textId="1F2A9F50" w:rsidR="009833E7" w:rsidRDefault="009833E7" w:rsidP="001377D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Sep </w:t>
            </w:r>
            <w:r w:rsidRPr="00B3773F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9 – Till date</w:t>
            </w:r>
          </w:p>
        </w:tc>
      </w:tr>
      <w:tr w:rsidR="009833E7" w:rsidRPr="00DB2855" w14:paraId="557A7EE5" w14:textId="77777777" w:rsidTr="00B3773F">
        <w:trPr>
          <w:trHeight w:val="307"/>
        </w:trPr>
        <w:tc>
          <w:tcPr>
            <w:tcW w:w="3624" w:type="dxa"/>
          </w:tcPr>
          <w:p w14:paraId="0944D081" w14:textId="47BA75CE" w:rsidR="009833E7" w:rsidRDefault="009833E7" w:rsidP="009833E7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404040" w:themeColor="text1" w:themeTint="BF"/>
              </w:rPr>
            </w:pPr>
            <w:r>
              <w:rPr>
                <w:rFonts w:asciiTheme="majorHAnsi" w:eastAsiaTheme="majorEastAsia" w:hAnsiTheme="majorHAnsi" w:cstheme="majorBidi"/>
                <w:color w:val="404040" w:themeColor="text1" w:themeTint="BF"/>
              </w:rPr>
              <w:t>I2S Business Solutions</w:t>
            </w:r>
            <w:r>
              <w:rPr>
                <w:rFonts w:cstheme="minorHAnsi"/>
              </w:rPr>
              <w:t xml:space="preserve">, </w:t>
            </w:r>
            <w:r w:rsidRPr="00B3773F">
              <w:rPr>
                <w:rFonts w:cstheme="minorHAnsi"/>
              </w:rPr>
              <w:t>Singapore.</w:t>
            </w:r>
          </w:p>
        </w:tc>
        <w:tc>
          <w:tcPr>
            <w:tcW w:w="3554" w:type="dxa"/>
          </w:tcPr>
          <w:p w14:paraId="2FFFA84D" w14:textId="57463361" w:rsidR="009833E7" w:rsidRDefault="009833E7" w:rsidP="009833E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Senior Software Engineer</w:t>
            </w:r>
          </w:p>
        </w:tc>
        <w:tc>
          <w:tcPr>
            <w:tcW w:w="1958" w:type="dxa"/>
          </w:tcPr>
          <w:p w14:paraId="7DE857BA" w14:textId="3B2DFE62" w:rsidR="009833E7" w:rsidRDefault="009833E7" w:rsidP="009833E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Apr </w:t>
            </w:r>
            <w:r w:rsidRPr="00B3773F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8 – June2019</w:t>
            </w:r>
          </w:p>
        </w:tc>
      </w:tr>
      <w:tr w:rsidR="009833E7" w:rsidRPr="00DB2855" w14:paraId="29C52ABA" w14:textId="77777777" w:rsidTr="00B3773F">
        <w:trPr>
          <w:trHeight w:val="307"/>
        </w:trPr>
        <w:tc>
          <w:tcPr>
            <w:tcW w:w="3624" w:type="dxa"/>
          </w:tcPr>
          <w:p w14:paraId="2E49BD59" w14:textId="62B59C35" w:rsidR="009833E7" w:rsidRPr="00B3773F" w:rsidRDefault="009833E7" w:rsidP="009833E7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eastAsiaTheme="majorEastAsia" w:hAnsiTheme="majorHAnsi" w:cstheme="majorBidi"/>
                <w:color w:val="404040" w:themeColor="text1" w:themeTint="BF"/>
              </w:rPr>
              <w:t>Helius Technologies</w:t>
            </w:r>
            <w:r w:rsidRPr="00B3773F">
              <w:rPr>
                <w:rFonts w:cstheme="minorHAnsi"/>
              </w:rPr>
              <w:t>, Singapore.</w:t>
            </w:r>
          </w:p>
        </w:tc>
        <w:tc>
          <w:tcPr>
            <w:tcW w:w="3554" w:type="dxa"/>
          </w:tcPr>
          <w:p w14:paraId="5DF1C9E2" w14:textId="01A8D834" w:rsidR="009833E7" w:rsidRPr="00B3773F" w:rsidRDefault="009833E7" w:rsidP="009833E7">
            <w:pPr>
              <w:spacing w:after="0" w:line="240" w:lineRule="auto"/>
              <w:rPr>
                <w:rFonts w:cstheme="minorHAnsi"/>
              </w:rPr>
            </w:pPr>
            <w:r w:rsidRPr="00B3773F">
              <w:rPr>
                <w:rFonts w:cstheme="minorHAnsi"/>
              </w:rPr>
              <w:t>Te</w:t>
            </w:r>
            <w:r>
              <w:rPr>
                <w:rFonts w:cstheme="minorHAnsi"/>
              </w:rPr>
              <w:t>st</w:t>
            </w:r>
            <w:r w:rsidRPr="00B3773F">
              <w:rPr>
                <w:rFonts w:cstheme="minorHAnsi"/>
              </w:rPr>
              <w:t xml:space="preserve"> Lead</w:t>
            </w:r>
          </w:p>
        </w:tc>
        <w:tc>
          <w:tcPr>
            <w:tcW w:w="1958" w:type="dxa"/>
          </w:tcPr>
          <w:p w14:paraId="1FDAD90A" w14:textId="197843C1" w:rsidR="009833E7" w:rsidRPr="00B3773F" w:rsidRDefault="009833E7" w:rsidP="009833E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Apr</w:t>
            </w:r>
            <w:r w:rsidRPr="00B3773F">
              <w:rPr>
                <w:rFonts w:cstheme="minorHAnsi"/>
              </w:rPr>
              <w:t xml:space="preserve"> 201</w:t>
            </w:r>
            <w:r>
              <w:rPr>
                <w:rFonts w:cstheme="minorHAnsi"/>
              </w:rPr>
              <w:t>6</w:t>
            </w:r>
            <w:r w:rsidRPr="00B3773F"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>Mar</w:t>
            </w:r>
            <w:r w:rsidRPr="00B3773F">
              <w:rPr>
                <w:rFonts w:cstheme="minorHAnsi"/>
              </w:rPr>
              <w:t xml:space="preserve"> 201</w:t>
            </w:r>
            <w:r>
              <w:rPr>
                <w:rFonts w:cstheme="minorHAnsi"/>
              </w:rPr>
              <w:t>8</w:t>
            </w:r>
          </w:p>
        </w:tc>
      </w:tr>
      <w:tr w:rsidR="009833E7" w:rsidRPr="00DB2855" w14:paraId="2837DE09" w14:textId="77777777" w:rsidTr="00B3773F">
        <w:trPr>
          <w:trHeight w:val="349"/>
        </w:trPr>
        <w:tc>
          <w:tcPr>
            <w:tcW w:w="3624" w:type="dxa"/>
          </w:tcPr>
          <w:p w14:paraId="0C04F019" w14:textId="77777777" w:rsidR="009833E7" w:rsidRPr="00B3773F" w:rsidRDefault="009833E7" w:rsidP="009833E7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eastAsiaTheme="majorEastAsia" w:hAnsiTheme="majorHAnsi" w:cstheme="majorBidi"/>
                <w:color w:val="404040" w:themeColor="text1" w:themeTint="BF"/>
              </w:rPr>
              <w:t>Cognizant Technology Solutions</w:t>
            </w:r>
            <w:r w:rsidRPr="00B3773F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Chennai</w:t>
            </w:r>
            <w:r w:rsidRPr="00B3773F">
              <w:rPr>
                <w:rFonts w:cstheme="minorHAnsi"/>
              </w:rPr>
              <w:t>.</w:t>
            </w:r>
          </w:p>
        </w:tc>
        <w:tc>
          <w:tcPr>
            <w:tcW w:w="3554" w:type="dxa"/>
          </w:tcPr>
          <w:p w14:paraId="347BB058" w14:textId="77777777" w:rsidR="009833E7" w:rsidRPr="00B3773F" w:rsidRDefault="009833E7" w:rsidP="009833E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Programmer Analyst</w:t>
            </w:r>
          </w:p>
        </w:tc>
        <w:tc>
          <w:tcPr>
            <w:tcW w:w="1958" w:type="dxa"/>
          </w:tcPr>
          <w:p w14:paraId="082901D4" w14:textId="77777777" w:rsidR="009833E7" w:rsidRPr="00B3773F" w:rsidRDefault="009833E7" w:rsidP="009833E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Mar</w:t>
            </w:r>
            <w:r w:rsidRPr="00B3773F">
              <w:rPr>
                <w:rFonts w:cstheme="minorHAnsi"/>
              </w:rPr>
              <w:t xml:space="preserve"> 2008 – </w:t>
            </w:r>
            <w:r>
              <w:rPr>
                <w:rFonts w:cstheme="minorHAnsi"/>
              </w:rPr>
              <w:t>Jun</w:t>
            </w:r>
            <w:r w:rsidRPr="00B3773F">
              <w:rPr>
                <w:rFonts w:cstheme="minorHAnsi"/>
              </w:rPr>
              <w:t xml:space="preserve"> 20</w:t>
            </w:r>
            <w:r>
              <w:rPr>
                <w:rFonts w:cstheme="minorHAnsi"/>
              </w:rPr>
              <w:t>11</w:t>
            </w:r>
          </w:p>
        </w:tc>
      </w:tr>
      <w:tr w:rsidR="009833E7" w:rsidRPr="00DB2855" w14:paraId="1F2F4BB6" w14:textId="77777777" w:rsidTr="00B3773F">
        <w:trPr>
          <w:trHeight w:val="349"/>
        </w:trPr>
        <w:tc>
          <w:tcPr>
            <w:tcW w:w="3624" w:type="dxa"/>
          </w:tcPr>
          <w:p w14:paraId="024DC5B5" w14:textId="77777777" w:rsidR="009833E7" w:rsidRPr="00B3773F" w:rsidRDefault="009833E7" w:rsidP="009833E7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Theme="majorHAnsi" w:eastAsiaTheme="majorEastAsia" w:hAnsiTheme="majorHAnsi" w:cstheme="majorBidi"/>
                <w:color w:val="404040" w:themeColor="text1" w:themeTint="BF"/>
              </w:rPr>
              <w:t>E Funds International India</w:t>
            </w:r>
            <w:r w:rsidRPr="00B3773F">
              <w:rPr>
                <w:rFonts w:cstheme="minorHAnsi"/>
              </w:rPr>
              <w:t>, Chennai.</w:t>
            </w:r>
          </w:p>
        </w:tc>
        <w:tc>
          <w:tcPr>
            <w:tcW w:w="3554" w:type="dxa"/>
          </w:tcPr>
          <w:p w14:paraId="7CA65A56" w14:textId="77777777" w:rsidR="009833E7" w:rsidRPr="00B3773F" w:rsidRDefault="009833E7" w:rsidP="009833E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 Trainee</w:t>
            </w:r>
          </w:p>
        </w:tc>
        <w:tc>
          <w:tcPr>
            <w:tcW w:w="1958" w:type="dxa"/>
          </w:tcPr>
          <w:p w14:paraId="14E48E2F" w14:textId="77777777" w:rsidR="009833E7" w:rsidRPr="00B3773F" w:rsidRDefault="009833E7" w:rsidP="009833E7">
            <w:pPr>
              <w:spacing w:after="0" w:line="240" w:lineRule="auto"/>
              <w:rPr>
                <w:rFonts w:cstheme="minorHAnsi"/>
              </w:rPr>
            </w:pPr>
            <w:r w:rsidRPr="00B3773F">
              <w:rPr>
                <w:rFonts w:cstheme="minorHAnsi"/>
              </w:rPr>
              <w:t>Aug 200</w:t>
            </w:r>
            <w:r>
              <w:rPr>
                <w:rFonts w:cstheme="minorHAnsi"/>
              </w:rPr>
              <w:t xml:space="preserve">7 </w:t>
            </w:r>
            <w:r w:rsidRPr="00B3773F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Feb</w:t>
            </w:r>
            <w:r w:rsidRPr="00B3773F">
              <w:rPr>
                <w:rFonts w:cstheme="minorHAnsi"/>
              </w:rPr>
              <w:t xml:space="preserve"> 2008</w:t>
            </w:r>
          </w:p>
        </w:tc>
      </w:tr>
    </w:tbl>
    <w:p w14:paraId="1A945A6F" w14:textId="77777777" w:rsidR="00FA4568" w:rsidRDefault="00FA4568" w:rsidP="00915371">
      <w:pPr>
        <w:pBdr>
          <w:bottom w:val="single" w:sz="6" w:space="1" w:color="auto"/>
        </w:pBdr>
        <w:ind w:left="-2835"/>
        <w:rPr>
          <w:rFonts w:asciiTheme="majorHAnsi" w:eastAsiaTheme="majorEastAsia" w:hAnsiTheme="majorHAnsi" w:cstheme="majorBidi"/>
          <w:color w:val="000000" w:themeColor="text2"/>
          <w:sz w:val="24"/>
          <w:szCs w:val="24"/>
        </w:rPr>
      </w:pPr>
    </w:p>
    <w:p w14:paraId="3D2197FE" w14:textId="5E69C416" w:rsidR="00915371" w:rsidRPr="00915371" w:rsidRDefault="00915371" w:rsidP="00915371">
      <w:pPr>
        <w:pBdr>
          <w:bottom w:val="single" w:sz="6" w:space="1" w:color="auto"/>
        </w:pBdr>
        <w:ind w:left="-2835"/>
        <w:rPr>
          <w:rFonts w:asciiTheme="majorHAnsi" w:eastAsiaTheme="majorEastAsia" w:hAnsiTheme="majorHAnsi" w:cstheme="majorBidi"/>
          <w:color w:val="000000" w:themeColor="text2"/>
          <w:sz w:val="24"/>
          <w:szCs w:val="24"/>
        </w:rPr>
      </w:pPr>
      <w:r w:rsidRPr="00915371">
        <w:rPr>
          <w:rFonts w:asciiTheme="majorHAnsi" w:eastAsiaTheme="majorEastAsia" w:hAnsiTheme="majorHAnsi" w:cstheme="majorBidi"/>
          <w:color w:val="000000" w:themeColor="text2"/>
          <w:sz w:val="24"/>
          <w:szCs w:val="24"/>
        </w:rPr>
        <w:t>Education Details</w:t>
      </w:r>
    </w:p>
    <w:p w14:paraId="4CD0C26A" w14:textId="77777777" w:rsidR="00D737CD" w:rsidRPr="00915371" w:rsidRDefault="00915371" w:rsidP="00915371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color w:val="000000" w:themeColor="text2"/>
        </w:rPr>
      </w:pPr>
      <w:r w:rsidRPr="00915371">
        <w:rPr>
          <w:rFonts w:asciiTheme="majorHAnsi" w:eastAsiaTheme="majorEastAsia" w:hAnsiTheme="majorHAnsi" w:cstheme="majorBidi"/>
          <w:color w:val="000000" w:themeColor="text2"/>
        </w:rPr>
        <w:t xml:space="preserve">Bachelor of Information Technology </w:t>
      </w:r>
      <w:r w:rsidR="009E5680">
        <w:rPr>
          <w:rFonts w:asciiTheme="majorHAnsi" w:eastAsiaTheme="majorEastAsia" w:hAnsiTheme="majorHAnsi" w:cstheme="majorBidi"/>
          <w:color w:val="000000" w:themeColor="text2"/>
        </w:rPr>
        <w:t>(</w:t>
      </w:r>
      <w:r w:rsidR="009E5680" w:rsidRPr="00915371">
        <w:rPr>
          <w:rFonts w:asciiTheme="majorHAnsi" w:eastAsiaTheme="majorEastAsia" w:hAnsiTheme="majorHAnsi" w:cstheme="majorBidi"/>
          <w:color w:val="000000" w:themeColor="text2"/>
          <w:sz w:val="18"/>
          <w:szCs w:val="18"/>
        </w:rPr>
        <w:t>2002 -</w:t>
      </w:r>
      <w:r w:rsidR="009E5680">
        <w:rPr>
          <w:rFonts w:asciiTheme="majorHAnsi" w:eastAsiaTheme="majorEastAsia" w:hAnsiTheme="majorHAnsi" w:cstheme="majorBidi"/>
          <w:color w:val="000000" w:themeColor="text2"/>
          <w:sz w:val="18"/>
          <w:szCs w:val="18"/>
        </w:rPr>
        <w:t xml:space="preserve"> 2</w:t>
      </w:r>
      <w:r w:rsidR="009E5680" w:rsidRPr="00915371">
        <w:rPr>
          <w:rFonts w:asciiTheme="majorHAnsi" w:eastAsiaTheme="majorEastAsia" w:hAnsiTheme="majorHAnsi" w:cstheme="majorBidi"/>
          <w:color w:val="000000" w:themeColor="text2"/>
          <w:sz w:val="18"/>
          <w:szCs w:val="18"/>
        </w:rPr>
        <w:t>006</w:t>
      </w:r>
      <w:r w:rsidR="009E5680">
        <w:rPr>
          <w:rFonts w:asciiTheme="majorHAnsi" w:eastAsiaTheme="majorEastAsia" w:hAnsiTheme="majorHAnsi" w:cstheme="majorBidi"/>
          <w:color w:val="000000" w:themeColor="text2"/>
        </w:rPr>
        <w:t>)</w:t>
      </w:r>
    </w:p>
    <w:p w14:paraId="7FBF3FDC" w14:textId="77777777" w:rsidR="00915371" w:rsidRPr="009E5680" w:rsidRDefault="00915371" w:rsidP="00915371">
      <w:pPr>
        <w:pStyle w:val="ListParagraph"/>
        <w:ind w:left="-1395"/>
        <w:rPr>
          <w:rFonts w:asciiTheme="majorHAnsi" w:eastAsiaTheme="majorEastAsia" w:hAnsiTheme="majorHAnsi" w:cstheme="majorBidi"/>
          <w:color w:val="000000" w:themeColor="text2"/>
        </w:rPr>
      </w:pPr>
      <w:r w:rsidRPr="009E5680">
        <w:rPr>
          <w:rFonts w:asciiTheme="majorHAnsi" w:eastAsiaTheme="majorEastAsia" w:hAnsiTheme="majorHAnsi" w:cstheme="majorBidi"/>
          <w:color w:val="000000" w:themeColor="text2"/>
        </w:rPr>
        <w:t>Anna University</w:t>
      </w:r>
      <w:r w:rsidR="009E5680" w:rsidRPr="009E5680">
        <w:rPr>
          <w:rFonts w:asciiTheme="majorHAnsi" w:eastAsiaTheme="majorEastAsia" w:hAnsiTheme="majorHAnsi" w:cstheme="majorBidi"/>
          <w:color w:val="000000" w:themeColor="text2"/>
        </w:rPr>
        <w:t>,</w:t>
      </w:r>
      <w:r w:rsidRPr="009E5680">
        <w:rPr>
          <w:rFonts w:asciiTheme="majorHAnsi" w:eastAsiaTheme="majorEastAsia" w:hAnsiTheme="majorHAnsi" w:cstheme="majorBidi"/>
          <w:color w:val="000000" w:themeColor="text2"/>
        </w:rPr>
        <w:t xml:space="preserve"> Chennai</w:t>
      </w:r>
      <w:r w:rsidR="009E5680" w:rsidRPr="009E5680">
        <w:rPr>
          <w:rFonts w:asciiTheme="majorHAnsi" w:eastAsiaTheme="majorEastAsia" w:hAnsiTheme="majorHAnsi" w:cstheme="majorBidi"/>
          <w:color w:val="000000" w:themeColor="text2"/>
        </w:rPr>
        <w:t>.</w:t>
      </w:r>
    </w:p>
    <w:p w14:paraId="6701D594" w14:textId="77777777" w:rsidR="00915371" w:rsidRPr="009E5680" w:rsidRDefault="00915371" w:rsidP="009E5680">
      <w:pPr>
        <w:rPr>
          <w:u w:val="single"/>
        </w:rPr>
      </w:pPr>
    </w:p>
    <w:p w14:paraId="4C6B75F1" w14:textId="77777777" w:rsidR="009E5680" w:rsidRDefault="009E5680" w:rsidP="009E5680">
      <w:pPr>
        <w:pStyle w:val="Heading4"/>
        <w:pBdr>
          <w:bottom w:val="single" w:sz="6" w:space="1" w:color="auto"/>
        </w:pBdr>
        <w:ind w:left="-2835"/>
      </w:pPr>
      <w:r>
        <w:t>Project Experience</w:t>
      </w:r>
    </w:p>
    <w:p w14:paraId="286BE020" w14:textId="77777777" w:rsidR="00266259" w:rsidRPr="00266259" w:rsidRDefault="00266259" w:rsidP="00266259">
      <w:pPr>
        <w:pStyle w:val="BodyText"/>
        <w:spacing w:before="1" w:line="230" w:lineRule="auto"/>
        <w:ind w:left="-2115"/>
        <w:rPr>
          <w:rFonts w:asciiTheme="minorHAnsi" w:hAnsiTheme="minorHAnsi" w:cstheme="minorHAnsi"/>
        </w:rPr>
      </w:pPr>
    </w:p>
    <w:p w14:paraId="4CC4EC56" w14:textId="64956CE6" w:rsidR="000B2AF2" w:rsidRDefault="000B2AF2" w:rsidP="000B2AF2">
      <w:pPr>
        <w:ind w:left="-2835"/>
        <w:rPr>
          <w:b/>
        </w:rPr>
      </w:pPr>
      <w:r>
        <w:rPr>
          <w:b/>
        </w:rPr>
        <w:t>Project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B2</w:t>
      </w:r>
      <w:r w:rsidR="006E5A7E">
        <w:rPr>
          <w:b/>
        </w:rPr>
        <w:t>C</w:t>
      </w:r>
      <w:r>
        <w:rPr>
          <w:b/>
        </w:rPr>
        <w:t xml:space="preserve"> Client</w:t>
      </w:r>
      <w:r w:rsidRPr="00121203">
        <w:rPr>
          <w:b/>
        </w:rPr>
        <w:tab/>
      </w:r>
    </w:p>
    <w:p w14:paraId="39AB7D94" w14:textId="23103684" w:rsidR="000B2AF2" w:rsidRPr="00121203" w:rsidRDefault="000B2AF2" w:rsidP="000B2AF2">
      <w:pPr>
        <w:ind w:left="-2835"/>
        <w:rPr>
          <w:b/>
        </w:rPr>
      </w:pPr>
      <w:r>
        <w:rPr>
          <w:b/>
        </w:rPr>
        <w:t>Platform</w:t>
      </w:r>
      <w:r>
        <w:rPr>
          <w:b/>
        </w:rPr>
        <w:tab/>
      </w:r>
      <w:r>
        <w:rPr>
          <w:b/>
        </w:rPr>
        <w:tab/>
        <w:t>Fluent</w:t>
      </w:r>
    </w:p>
    <w:p w14:paraId="02FD648C" w14:textId="6686A4C0" w:rsidR="000B2AF2" w:rsidRPr="00121203" w:rsidRDefault="000B2AF2" w:rsidP="000B2AF2">
      <w:pPr>
        <w:ind w:left="-2835"/>
      </w:pPr>
      <w:r w:rsidRPr="005C6386">
        <w:t>B</w:t>
      </w:r>
      <w:r>
        <w:t>2C</w:t>
      </w:r>
      <w:r w:rsidRPr="005C6386">
        <w:t xml:space="preserve"> project on </w:t>
      </w:r>
      <w:r>
        <w:t>Fluent Commerce</w:t>
      </w:r>
      <w:r w:rsidRPr="005C6386">
        <w:t xml:space="preserve"> platform</w:t>
      </w:r>
    </w:p>
    <w:p w14:paraId="143A00D3" w14:textId="4D8FB60C" w:rsidR="00792F3C" w:rsidRDefault="00792F3C" w:rsidP="000B2AF2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Automation of API Testing using POSTMAN</w:t>
      </w:r>
    </w:p>
    <w:p w14:paraId="4E06F0CD" w14:textId="5874CF1A" w:rsidR="000B2AF2" w:rsidRDefault="000B2AF2" w:rsidP="000B2AF2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r w:rsidR="008333A5">
        <w:rPr>
          <w:rFonts w:asciiTheme="minorHAnsi" w:hAnsiTheme="minorHAnsi" w:cstheme="minorHAnsi"/>
        </w:rPr>
        <w:t xml:space="preserve">Complex Sourcing &amp; Availability call, </w:t>
      </w:r>
      <w:r>
        <w:rPr>
          <w:rFonts w:asciiTheme="minorHAnsi" w:hAnsiTheme="minorHAnsi" w:cstheme="minorHAnsi"/>
        </w:rPr>
        <w:t>Home</w:t>
      </w:r>
      <w:r w:rsidR="00C7653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Delivery, Click and Collect Flow using POSTMAN</w:t>
      </w:r>
      <w:r w:rsidR="00212285">
        <w:rPr>
          <w:rFonts w:asciiTheme="minorHAnsi" w:hAnsiTheme="minorHAnsi" w:cstheme="minorHAnsi"/>
        </w:rPr>
        <w:t>.</w:t>
      </w:r>
    </w:p>
    <w:p w14:paraId="65DC2CFC" w14:textId="41DB63F5" w:rsidR="000B2AF2" w:rsidRDefault="000B2AF2" w:rsidP="000B2AF2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Complex Home</w:t>
      </w:r>
      <w:r w:rsidR="002662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Delivery rules within Fluent</w:t>
      </w:r>
    </w:p>
    <w:p w14:paraId="53875763" w14:textId="3158CF07" w:rsidR="000B2AF2" w:rsidRDefault="000B2AF2" w:rsidP="000B2AF2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Hands</w:t>
      </w:r>
      <w:r w:rsidR="002662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on</w:t>
      </w:r>
      <w:r w:rsidR="00266259">
        <w:rPr>
          <w:rFonts w:asciiTheme="minorHAnsi" w:hAnsiTheme="minorHAnsi" w:cstheme="minorHAnsi"/>
        </w:rPr>
        <w:t xml:space="preserve"> experience</w:t>
      </w:r>
      <w:r>
        <w:rPr>
          <w:rFonts w:asciiTheme="minorHAnsi" w:hAnsiTheme="minorHAnsi" w:cstheme="minorHAnsi"/>
        </w:rPr>
        <w:t xml:space="preserve"> GraphQL Queries </w:t>
      </w:r>
      <w:r w:rsidR="007A749F">
        <w:rPr>
          <w:rFonts w:asciiTheme="minorHAnsi" w:hAnsiTheme="minorHAnsi" w:cstheme="minorHAnsi"/>
        </w:rPr>
        <w:t xml:space="preserve">including </w:t>
      </w:r>
      <w:r>
        <w:rPr>
          <w:rFonts w:asciiTheme="minorHAnsi" w:hAnsiTheme="minorHAnsi" w:cstheme="minorHAnsi"/>
        </w:rPr>
        <w:t>Mutations</w:t>
      </w:r>
      <w:r w:rsidR="007A749F">
        <w:rPr>
          <w:rFonts w:asciiTheme="minorHAnsi" w:hAnsiTheme="minorHAnsi" w:cstheme="minorHAnsi"/>
        </w:rPr>
        <w:t>, run query, run collections</w:t>
      </w:r>
    </w:p>
    <w:p w14:paraId="12A2D6B5" w14:textId="7A5375FE" w:rsidR="007A749F" w:rsidRDefault="007A749F" w:rsidP="007A749F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Hands on in Fluent console, Service Point.</w:t>
      </w:r>
    </w:p>
    <w:p w14:paraId="7F5BBCA6" w14:textId="3378F22B" w:rsidR="00212285" w:rsidRPr="008A0BA3" w:rsidRDefault="00212285" w:rsidP="008A0BA3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Automate Regression Suite using POSTMAN – Collection Runner</w:t>
      </w:r>
    </w:p>
    <w:p w14:paraId="672465AE" w14:textId="77777777" w:rsidR="007A749F" w:rsidRPr="00121203" w:rsidRDefault="007A749F" w:rsidP="007A749F">
      <w:pPr>
        <w:pStyle w:val="BodyText"/>
        <w:spacing w:before="1" w:line="230" w:lineRule="auto"/>
        <w:ind w:left="-2115"/>
        <w:rPr>
          <w:rFonts w:asciiTheme="minorHAnsi" w:hAnsiTheme="minorHAnsi" w:cstheme="minorHAnsi"/>
        </w:rPr>
      </w:pPr>
    </w:p>
    <w:p w14:paraId="0F35FBFF" w14:textId="77777777" w:rsidR="00212285" w:rsidRDefault="00212285" w:rsidP="00212285">
      <w:pPr>
        <w:ind w:left="-2835"/>
        <w:rPr>
          <w:b/>
        </w:rPr>
      </w:pPr>
      <w:r>
        <w:rPr>
          <w:b/>
        </w:rPr>
        <w:t>Project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B2C Client</w:t>
      </w:r>
      <w:r w:rsidRPr="00121203">
        <w:rPr>
          <w:b/>
        </w:rPr>
        <w:tab/>
      </w:r>
    </w:p>
    <w:p w14:paraId="251129AC" w14:textId="302C9F28" w:rsidR="00212285" w:rsidRPr="00121203" w:rsidRDefault="00212285" w:rsidP="00212285">
      <w:pPr>
        <w:ind w:left="-2835"/>
        <w:rPr>
          <w:b/>
        </w:rPr>
      </w:pPr>
      <w:r>
        <w:rPr>
          <w:b/>
        </w:rPr>
        <w:t>Platform</w:t>
      </w:r>
      <w:r>
        <w:rPr>
          <w:b/>
        </w:rPr>
        <w:tab/>
      </w:r>
      <w:r>
        <w:rPr>
          <w:b/>
        </w:rPr>
        <w:tab/>
        <w:t>SFCC</w:t>
      </w:r>
    </w:p>
    <w:p w14:paraId="1E7882A1" w14:textId="2ECFE7CA" w:rsidR="00212285" w:rsidRPr="00121203" w:rsidRDefault="00212285" w:rsidP="00212285">
      <w:pPr>
        <w:ind w:left="-2835"/>
      </w:pPr>
      <w:r w:rsidRPr="005C6386">
        <w:t>B</w:t>
      </w:r>
      <w:r>
        <w:t>2C</w:t>
      </w:r>
      <w:r w:rsidRPr="005C6386">
        <w:t xml:space="preserve"> project on </w:t>
      </w:r>
      <w:r>
        <w:t>SFCC</w:t>
      </w:r>
      <w:r w:rsidRPr="005C6386">
        <w:t xml:space="preserve"> platform</w:t>
      </w:r>
    </w:p>
    <w:p w14:paraId="1038177C" w14:textId="7A555763" w:rsidR="00212285" w:rsidRDefault="00212285" w:rsidP="00212285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Involved in testing of UI, BM configuration and integration related tickets</w:t>
      </w:r>
    </w:p>
    <w:p w14:paraId="52E99DFA" w14:textId="04212CD1" w:rsidR="00212285" w:rsidRPr="00121203" w:rsidRDefault="00212285" w:rsidP="00212285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SIT testing &amp; UAT Support.</w:t>
      </w:r>
    </w:p>
    <w:p w14:paraId="2B9F432D" w14:textId="423DB403" w:rsidR="00212285" w:rsidRPr="005962A0" w:rsidRDefault="005962A0" w:rsidP="005962A0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UAT defect triaging</w:t>
      </w:r>
    </w:p>
    <w:p w14:paraId="2B30EE62" w14:textId="77777777" w:rsidR="00212285" w:rsidRDefault="00212285" w:rsidP="007A749F">
      <w:pPr>
        <w:ind w:left="-2835"/>
        <w:rPr>
          <w:b/>
        </w:rPr>
      </w:pPr>
    </w:p>
    <w:p w14:paraId="726774CD" w14:textId="5EC0F2D6" w:rsidR="007A749F" w:rsidRDefault="007A749F" w:rsidP="007A749F">
      <w:pPr>
        <w:ind w:left="-2835"/>
        <w:rPr>
          <w:b/>
        </w:rPr>
      </w:pPr>
      <w:r>
        <w:rPr>
          <w:b/>
        </w:rPr>
        <w:t>Project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B2B Client</w:t>
      </w:r>
      <w:r w:rsidRPr="00121203">
        <w:rPr>
          <w:b/>
        </w:rPr>
        <w:tab/>
      </w:r>
    </w:p>
    <w:p w14:paraId="05F8CDB1" w14:textId="77777777" w:rsidR="007A749F" w:rsidRPr="00121203" w:rsidRDefault="007A749F" w:rsidP="007A749F">
      <w:pPr>
        <w:ind w:left="-2835"/>
        <w:rPr>
          <w:b/>
        </w:rPr>
      </w:pPr>
      <w:r>
        <w:rPr>
          <w:b/>
        </w:rPr>
        <w:t>Platform</w:t>
      </w:r>
      <w:r>
        <w:rPr>
          <w:b/>
        </w:rPr>
        <w:tab/>
      </w:r>
      <w:r>
        <w:rPr>
          <w:b/>
        </w:rPr>
        <w:tab/>
        <w:t>Hybris</w:t>
      </w:r>
    </w:p>
    <w:p w14:paraId="34F7C476" w14:textId="77777777" w:rsidR="007A749F" w:rsidRPr="00121203" w:rsidRDefault="007A749F" w:rsidP="007A749F">
      <w:pPr>
        <w:ind w:left="-2835"/>
      </w:pPr>
      <w:r w:rsidRPr="005C6386">
        <w:t xml:space="preserve">B2B project on Hybris platform which is connected </w:t>
      </w:r>
      <w:r>
        <w:t xml:space="preserve">to </w:t>
      </w:r>
      <w:r w:rsidRPr="005C6386">
        <w:t>SAP CX Commerce Cloud (Hybris) platform implementation for the operation of the Client’s B2B e-commerce business.</w:t>
      </w:r>
    </w:p>
    <w:p w14:paraId="2038AF72" w14:textId="77777777" w:rsidR="007A749F" w:rsidRPr="00121203" w:rsidRDefault="007A749F" w:rsidP="007A749F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various Modules of Hybris like ASM, Product Cockpit, Administration Cockpit, Smart Edit.</w:t>
      </w:r>
    </w:p>
    <w:p w14:paraId="39AF7451" w14:textId="77777777" w:rsidR="007A749F" w:rsidRPr="00121203" w:rsidRDefault="007A749F" w:rsidP="007A749F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UI Functionality in various browsers, Mobile devices</w:t>
      </w:r>
    </w:p>
    <w:p w14:paraId="1B0E2158" w14:textId="77777777" w:rsidR="007A749F" w:rsidRPr="00121203" w:rsidRDefault="007A749F" w:rsidP="007A749F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Cron Jobs, indexing when required.</w:t>
      </w:r>
    </w:p>
    <w:p w14:paraId="0821DF40" w14:textId="75636C28" w:rsidR="007A749F" w:rsidRDefault="007A749F" w:rsidP="007A749F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Automate Regression Scripts based on Inhouse “Eagle Framework</w:t>
      </w:r>
      <w:r w:rsidR="00212285">
        <w:rPr>
          <w:rFonts w:asciiTheme="minorHAnsi" w:hAnsiTheme="minorHAnsi" w:cstheme="minorHAnsi"/>
        </w:rPr>
        <w:t>”</w:t>
      </w:r>
    </w:p>
    <w:p w14:paraId="5B2FB0BD" w14:textId="77777777" w:rsidR="000B2AF2" w:rsidRDefault="000B2AF2" w:rsidP="000B2AF2">
      <w:pPr>
        <w:ind w:left="-2835"/>
        <w:rPr>
          <w:b/>
        </w:rPr>
      </w:pPr>
    </w:p>
    <w:p w14:paraId="21BF9BF8" w14:textId="6C7618BF" w:rsidR="000B2AF2" w:rsidRDefault="000B2AF2" w:rsidP="000B2AF2">
      <w:pPr>
        <w:ind w:left="-2835"/>
        <w:rPr>
          <w:b/>
        </w:rPr>
      </w:pPr>
      <w:r>
        <w:rPr>
          <w:b/>
        </w:rPr>
        <w:t>Project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B2</w:t>
      </w:r>
      <w:r w:rsidR="006E5A7E">
        <w:rPr>
          <w:b/>
        </w:rPr>
        <w:t>C</w:t>
      </w:r>
      <w:r>
        <w:rPr>
          <w:b/>
        </w:rPr>
        <w:t xml:space="preserve"> Client</w:t>
      </w:r>
      <w:r w:rsidRPr="00121203">
        <w:rPr>
          <w:b/>
        </w:rPr>
        <w:tab/>
      </w:r>
    </w:p>
    <w:p w14:paraId="4ECF321D" w14:textId="1505C9F7" w:rsidR="000B2AF2" w:rsidRPr="00121203" w:rsidRDefault="000B2AF2" w:rsidP="000B2AF2">
      <w:pPr>
        <w:ind w:left="-2835"/>
        <w:rPr>
          <w:b/>
        </w:rPr>
      </w:pPr>
      <w:r>
        <w:rPr>
          <w:b/>
        </w:rPr>
        <w:t>Platform</w:t>
      </w:r>
      <w:r>
        <w:rPr>
          <w:b/>
        </w:rPr>
        <w:tab/>
      </w:r>
      <w:r>
        <w:rPr>
          <w:b/>
        </w:rPr>
        <w:tab/>
        <w:t>Magento</w:t>
      </w:r>
    </w:p>
    <w:p w14:paraId="7DC26523" w14:textId="0B9AD85E" w:rsidR="000B2AF2" w:rsidRPr="00121203" w:rsidRDefault="000B2AF2" w:rsidP="000B2AF2">
      <w:pPr>
        <w:ind w:left="-2835"/>
      </w:pPr>
      <w:r w:rsidRPr="005C6386">
        <w:t>B</w:t>
      </w:r>
      <w:r>
        <w:t>2C</w:t>
      </w:r>
      <w:r w:rsidRPr="005C6386">
        <w:t xml:space="preserve"> project on </w:t>
      </w:r>
      <w:r>
        <w:t>Magento</w:t>
      </w:r>
      <w:r w:rsidRPr="005C6386">
        <w:t xml:space="preserve"> platform</w:t>
      </w:r>
      <w:r>
        <w:t>, Website was for Kids candies.</w:t>
      </w:r>
    </w:p>
    <w:p w14:paraId="25AEF16B" w14:textId="00470CCB" w:rsidR="000B2AF2" w:rsidRPr="00121203" w:rsidRDefault="000B2AF2" w:rsidP="000B2AF2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various Modules like PLP, PDP, Cart Page.</w:t>
      </w:r>
    </w:p>
    <w:p w14:paraId="43705988" w14:textId="643F001C" w:rsidR="000B2AF2" w:rsidRPr="00121203" w:rsidRDefault="000B2AF2" w:rsidP="000B2AF2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r w:rsidR="00266259">
        <w:rPr>
          <w:rFonts w:asciiTheme="minorHAnsi" w:hAnsiTheme="minorHAnsi" w:cstheme="minorHAnsi"/>
        </w:rPr>
        <w:t>Personalized</w:t>
      </w:r>
      <w:r>
        <w:rPr>
          <w:rFonts w:asciiTheme="minorHAnsi" w:hAnsiTheme="minorHAnsi" w:cstheme="minorHAnsi"/>
        </w:rPr>
        <w:t xml:space="preserve"> products.</w:t>
      </w:r>
    </w:p>
    <w:p w14:paraId="48279112" w14:textId="3E28170D" w:rsidR="000B2AF2" w:rsidRPr="00121203" w:rsidRDefault="000B2AF2" w:rsidP="000B2AF2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Order Flows</w:t>
      </w:r>
    </w:p>
    <w:p w14:paraId="5BC4A375" w14:textId="77777777" w:rsidR="000B2AF2" w:rsidRDefault="000B2AF2" w:rsidP="000B2AF2">
      <w:pPr>
        <w:rPr>
          <w:b/>
        </w:rPr>
      </w:pPr>
    </w:p>
    <w:p w14:paraId="33941D33" w14:textId="07FDAE5F" w:rsidR="00266259" w:rsidRPr="00121203" w:rsidRDefault="00C5545B" w:rsidP="00266259">
      <w:pPr>
        <w:ind w:left="-2835"/>
        <w:rPr>
          <w:b/>
        </w:rPr>
      </w:pPr>
      <w:proofErr w:type="gramStart"/>
      <w:r>
        <w:rPr>
          <w:b/>
        </w:rPr>
        <w:t xml:space="preserve">Project </w:t>
      </w:r>
      <w:r w:rsidR="00266259">
        <w:rPr>
          <w:b/>
        </w:rPr>
        <w:t xml:space="preserve"> :</w:t>
      </w:r>
      <w:proofErr w:type="gramEnd"/>
      <w:r w:rsidR="00266259">
        <w:rPr>
          <w:b/>
        </w:rPr>
        <w:t xml:space="preserve"> </w:t>
      </w:r>
      <w:r w:rsidR="00121203">
        <w:rPr>
          <w:b/>
        </w:rPr>
        <w:t>Account Based Ticketing System</w:t>
      </w:r>
      <w:r w:rsidR="00266259">
        <w:rPr>
          <w:b/>
        </w:rPr>
        <w:t xml:space="preserve"> (Location : SG)</w:t>
      </w:r>
    </w:p>
    <w:p w14:paraId="04D022B9" w14:textId="77777777" w:rsidR="00121203" w:rsidRPr="00121203" w:rsidRDefault="00121203" w:rsidP="00121203">
      <w:pPr>
        <w:ind w:left="-2835"/>
      </w:pPr>
      <w:r w:rsidRPr="00121203">
        <w:t>ABT is aimed at introducing new payment mode via ABT system instead of the current payment mode of Card-Based Ticketing (CBT) system, which provid</w:t>
      </w:r>
      <w:r w:rsidR="00BB2536">
        <w:t>es</w:t>
      </w:r>
      <w:r w:rsidRPr="00121203">
        <w:t xml:space="preserve"> single card for Transit and retail purchases, without the need to top-up their card.</w:t>
      </w:r>
    </w:p>
    <w:p w14:paraId="3FD0D1EC" w14:textId="77777777" w:rsidR="00121203" w:rsidRPr="00121203" w:rsidRDefault="00121203" w:rsidP="00121203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 w:rsidRPr="00121203">
        <w:rPr>
          <w:rFonts w:asciiTheme="minorHAnsi" w:hAnsiTheme="minorHAnsi" w:cstheme="minorHAnsi"/>
        </w:rPr>
        <w:t xml:space="preserve">Perform Automation Scripts for Manual Test cases </w:t>
      </w:r>
      <w:r w:rsidR="00105CFA">
        <w:rPr>
          <w:rFonts w:asciiTheme="minorHAnsi" w:hAnsiTheme="minorHAnsi" w:cstheme="minorHAnsi"/>
        </w:rPr>
        <w:t>for</w:t>
      </w:r>
      <w:r w:rsidRPr="00121203">
        <w:rPr>
          <w:rFonts w:asciiTheme="minorHAnsi" w:hAnsiTheme="minorHAnsi" w:cstheme="minorHAnsi"/>
        </w:rPr>
        <w:t xml:space="preserve"> </w:t>
      </w:r>
      <w:r w:rsidR="00105CFA">
        <w:rPr>
          <w:rFonts w:asciiTheme="minorHAnsi" w:hAnsiTheme="minorHAnsi" w:cstheme="minorHAnsi"/>
        </w:rPr>
        <w:t>Payment Gateway</w:t>
      </w:r>
      <w:r w:rsidR="009A1A0D">
        <w:rPr>
          <w:rFonts w:asciiTheme="minorHAnsi" w:hAnsiTheme="minorHAnsi" w:cstheme="minorHAnsi"/>
        </w:rPr>
        <w:t xml:space="preserve"> </w:t>
      </w:r>
      <w:r w:rsidR="00105CFA">
        <w:rPr>
          <w:rFonts w:asciiTheme="minorHAnsi" w:hAnsiTheme="minorHAnsi" w:cstheme="minorHAnsi"/>
        </w:rPr>
        <w:t>(PG)</w:t>
      </w:r>
      <w:r w:rsidRPr="00121203">
        <w:rPr>
          <w:rFonts w:asciiTheme="minorHAnsi" w:hAnsiTheme="minorHAnsi" w:cstheme="minorHAnsi"/>
        </w:rPr>
        <w:t xml:space="preserve"> </w:t>
      </w:r>
      <w:r w:rsidR="00105CFA">
        <w:rPr>
          <w:rFonts w:asciiTheme="minorHAnsi" w:hAnsiTheme="minorHAnsi" w:cstheme="minorHAnsi"/>
        </w:rPr>
        <w:t xml:space="preserve">application </w:t>
      </w:r>
      <w:r w:rsidRPr="00121203">
        <w:rPr>
          <w:rFonts w:asciiTheme="minorHAnsi" w:hAnsiTheme="minorHAnsi" w:cstheme="minorHAnsi"/>
        </w:rPr>
        <w:t>using Rational Functional Tester</w:t>
      </w:r>
    </w:p>
    <w:p w14:paraId="491225D9" w14:textId="77777777" w:rsidR="00121203" w:rsidRPr="00121203" w:rsidRDefault="00121203" w:rsidP="00121203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 w:rsidRPr="00121203">
        <w:rPr>
          <w:rFonts w:asciiTheme="minorHAnsi" w:hAnsiTheme="minorHAnsi" w:cstheme="minorHAnsi"/>
        </w:rPr>
        <w:t>Perform Load Testing of Web Services of sub-systems namely PG &amp; TABA using Rational Performance Tester</w:t>
      </w:r>
    </w:p>
    <w:p w14:paraId="5842CAE0" w14:textId="77777777" w:rsidR="00121203" w:rsidRPr="00121203" w:rsidRDefault="00121203" w:rsidP="00121203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 w:rsidRPr="00121203">
        <w:rPr>
          <w:rFonts w:asciiTheme="minorHAnsi" w:hAnsiTheme="minorHAnsi" w:cstheme="minorHAnsi"/>
        </w:rPr>
        <w:t>Perform Load Testing of HTTP Response for TABA Application</w:t>
      </w:r>
    </w:p>
    <w:p w14:paraId="156DD370" w14:textId="77777777" w:rsidR="00121203" w:rsidRPr="00121203" w:rsidRDefault="00121203" w:rsidP="00121203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 w:rsidRPr="00121203">
        <w:rPr>
          <w:rFonts w:asciiTheme="minorHAnsi" w:hAnsiTheme="minorHAnsi" w:cstheme="minorHAnsi"/>
        </w:rPr>
        <w:t>Highlight to development team the code which consumed more time for rendering of HTTP</w:t>
      </w:r>
    </w:p>
    <w:p w14:paraId="29699CFC" w14:textId="12B3E313" w:rsidR="00121203" w:rsidRDefault="00121203" w:rsidP="008A0BA3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 w:rsidRPr="00121203">
        <w:rPr>
          <w:rFonts w:asciiTheme="minorHAnsi" w:hAnsiTheme="minorHAnsi" w:cstheme="minorHAnsi"/>
        </w:rPr>
        <w:t>Monitor Grafana</w:t>
      </w:r>
      <w:r w:rsidR="00105CFA">
        <w:rPr>
          <w:rFonts w:asciiTheme="minorHAnsi" w:hAnsiTheme="minorHAnsi" w:cstheme="minorHAnsi"/>
        </w:rPr>
        <w:t>, Kibana</w:t>
      </w:r>
      <w:r w:rsidRPr="00121203">
        <w:rPr>
          <w:rFonts w:asciiTheme="minorHAnsi" w:hAnsiTheme="minorHAnsi" w:cstheme="minorHAnsi"/>
        </w:rPr>
        <w:t xml:space="preserve"> for CPU utilization</w:t>
      </w:r>
    </w:p>
    <w:p w14:paraId="1A1AF8E4" w14:textId="77777777" w:rsidR="008F514E" w:rsidRPr="008A0BA3" w:rsidRDefault="008F514E" w:rsidP="008F514E">
      <w:pPr>
        <w:pStyle w:val="BodyText"/>
        <w:spacing w:before="1" w:line="230" w:lineRule="auto"/>
        <w:ind w:left="-2115"/>
        <w:rPr>
          <w:rFonts w:asciiTheme="minorHAnsi" w:hAnsiTheme="minorHAnsi" w:cstheme="minorHAnsi"/>
        </w:rPr>
      </w:pPr>
    </w:p>
    <w:p w14:paraId="5D0FCD3A" w14:textId="69C53847" w:rsidR="00121203" w:rsidRPr="00121203" w:rsidRDefault="00121203" w:rsidP="00121203">
      <w:pPr>
        <w:ind w:left="-2835"/>
        <w:rPr>
          <w:b/>
        </w:rPr>
      </w:pPr>
      <w:proofErr w:type="gramStart"/>
      <w:r>
        <w:rPr>
          <w:b/>
        </w:rPr>
        <w:lastRenderedPageBreak/>
        <w:t>Project</w:t>
      </w:r>
      <w:r w:rsidR="00266259">
        <w:rPr>
          <w:b/>
        </w:rPr>
        <w:t xml:space="preserve"> :</w:t>
      </w:r>
      <w:proofErr w:type="gramEnd"/>
      <w:r w:rsidR="00266259">
        <w:rPr>
          <w:b/>
        </w:rPr>
        <w:t xml:space="preserve"> </w:t>
      </w:r>
      <w:r>
        <w:rPr>
          <w:b/>
        </w:rPr>
        <w:t>Online Home</w:t>
      </w:r>
      <w:r w:rsidR="00481892">
        <w:rPr>
          <w:b/>
        </w:rPr>
        <w:t xml:space="preserve"> </w:t>
      </w:r>
      <w:r>
        <w:rPr>
          <w:b/>
        </w:rPr>
        <w:t>Loan Application</w:t>
      </w:r>
      <w:r w:rsidR="00481892">
        <w:rPr>
          <w:b/>
        </w:rPr>
        <w:t xml:space="preserve"> </w:t>
      </w:r>
      <w:r w:rsidR="00266259">
        <w:rPr>
          <w:b/>
        </w:rPr>
        <w:t>–</w:t>
      </w:r>
      <w:r w:rsidR="00481892">
        <w:rPr>
          <w:b/>
        </w:rPr>
        <w:t xml:space="preserve"> HELLO</w:t>
      </w:r>
      <w:r w:rsidR="00266259">
        <w:rPr>
          <w:b/>
        </w:rPr>
        <w:t xml:space="preserve"> (Location : SG)</w:t>
      </w:r>
    </w:p>
    <w:p w14:paraId="42410628" w14:textId="77777777" w:rsidR="00121203" w:rsidRPr="00121203" w:rsidRDefault="005773BB" w:rsidP="00121203">
      <w:pPr>
        <w:ind w:left="-2835"/>
      </w:pPr>
      <w:r>
        <w:t>Online Portal for Home Loan application</w:t>
      </w:r>
    </w:p>
    <w:p w14:paraId="53960F70" w14:textId="77777777" w:rsidR="00121203" w:rsidRDefault="00121203" w:rsidP="00121203">
      <w:pPr>
        <w:pStyle w:val="ListParagraph"/>
        <w:widowControl w:val="0"/>
        <w:numPr>
          <w:ilvl w:val="0"/>
          <w:numId w:val="13"/>
        </w:numPr>
        <w:tabs>
          <w:tab w:val="left" w:pos="759"/>
          <w:tab w:val="left" w:pos="760"/>
        </w:tabs>
        <w:autoSpaceDE w:val="0"/>
        <w:autoSpaceDN w:val="0"/>
        <w:spacing w:after="0" w:line="200" w:lineRule="exact"/>
        <w:contextualSpacing w:val="0"/>
      </w:pPr>
      <w:r>
        <w:t xml:space="preserve">Participate in scrum call, grooming session, sprint review &amp; sprint retrospection </w:t>
      </w:r>
    </w:p>
    <w:p w14:paraId="3EDB0C89" w14:textId="77777777" w:rsidR="00121203" w:rsidRDefault="00121203" w:rsidP="00121203">
      <w:pPr>
        <w:pStyle w:val="ListParagraph"/>
        <w:widowControl w:val="0"/>
        <w:numPr>
          <w:ilvl w:val="0"/>
          <w:numId w:val="13"/>
        </w:numPr>
        <w:tabs>
          <w:tab w:val="left" w:pos="759"/>
          <w:tab w:val="left" w:pos="760"/>
        </w:tabs>
        <w:autoSpaceDE w:val="0"/>
        <w:autoSpaceDN w:val="0"/>
        <w:spacing w:after="0" w:line="200" w:lineRule="exact"/>
        <w:contextualSpacing w:val="0"/>
      </w:pPr>
      <w:r>
        <w:t xml:space="preserve">Attend sprint planning, provide estimates for User stories </w:t>
      </w:r>
    </w:p>
    <w:p w14:paraId="747CBD3B" w14:textId="77777777" w:rsidR="00121203" w:rsidRDefault="00121203" w:rsidP="00121203">
      <w:pPr>
        <w:pStyle w:val="ListParagraph"/>
        <w:widowControl w:val="0"/>
        <w:numPr>
          <w:ilvl w:val="0"/>
          <w:numId w:val="13"/>
        </w:numPr>
        <w:tabs>
          <w:tab w:val="left" w:pos="759"/>
          <w:tab w:val="left" w:pos="760"/>
        </w:tabs>
        <w:autoSpaceDE w:val="0"/>
        <w:autoSpaceDN w:val="0"/>
        <w:spacing w:after="0" w:line="220" w:lineRule="exact"/>
        <w:contextualSpacing w:val="0"/>
      </w:pPr>
      <w:r>
        <w:t xml:space="preserve">Prepare Software </w:t>
      </w:r>
      <w:r>
        <w:rPr>
          <w:spacing w:val="-6"/>
        </w:rPr>
        <w:t>Test</w:t>
      </w:r>
      <w:r>
        <w:rPr>
          <w:spacing w:val="-5"/>
        </w:rPr>
        <w:t xml:space="preserve"> </w:t>
      </w:r>
      <w:r>
        <w:t>Plan</w:t>
      </w:r>
    </w:p>
    <w:p w14:paraId="70747BFD" w14:textId="77777777" w:rsidR="00121203" w:rsidRPr="001E626A" w:rsidRDefault="00121203" w:rsidP="00121203">
      <w:pPr>
        <w:pStyle w:val="ListParagraph"/>
        <w:widowControl w:val="0"/>
        <w:numPr>
          <w:ilvl w:val="0"/>
          <w:numId w:val="13"/>
        </w:numPr>
        <w:tabs>
          <w:tab w:val="left" w:pos="759"/>
          <w:tab w:val="left" w:pos="760"/>
        </w:tabs>
        <w:autoSpaceDE w:val="0"/>
        <w:autoSpaceDN w:val="0"/>
        <w:spacing w:after="0" w:line="220" w:lineRule="exact"/>
        <w:contextualSpacing w:val="0"/>
      </w:pPr>
      <w:r>
        <w:t xml:space="preserve">Review </w:t>
      </w:r>
      <w:r>
        <w:rPr>
          <w:spacing w:val="-6"/>
        </w:rPr>
        <w:t xml:space="preserve">Test </w:t>
      </w:r>
      <w:r>
        <w:t xml:space="preserve">cases and </w:t>
      </w:r>
      <w:r>
        <w:rPr>
          <w:spacing w:val="-6"/>
        </w:rPr>
        <w:t>Test</w:t>
      </w:r>
      <w:r>
        <w:rPr>
          <w:spacing w:val="-4"/>
        </w:rPr>
        <w:t xml:space="preserve"> </w:t>
      </w:r>
      <w:r>
        <w:t>logs</w:t>
      </w:r>
    </w:p>
    <w:p w14:paraId="3FC586FB" w14:textId="77777777" w:rsidR="00121203" w:rsidRDefault="00121203" w:rsidP="00121203">
      <w:pPr>
        <w:pStyle w:val="ListParagraph"/>
        <w:widowControl w:val="0"/>
        <w:numPr>
          <w:ilvl w:val="0"/>
          <w:numId w:val="13"/>
        </w:numPr>
        <w:tabs>
          <w:tab w:val="left" w:pos="759"/>
          <w:tab w:val="left" w:pos="760"/>
        </w:tabs>
        <w:autoSpaceDE w:val="0"/>
        <w:autoSpaceDN w:val="0"/>
        <w:spacing w:after="0" w:line="220" w:lineRule="exact"/>
        <w:contextualSpacing w:val="0"/>
      </w:pPr>
      <w:r>
        <w:t>Allocation of work to Onsite and offshore</w:t>
      </w:r>
      <w:r>
        <w:rPr>
          <w:spacing w:val="-6"/>
        </w:rPr>
        <w:t xml:space="preserve"> Team</w:t>
      </w:r>
    </w:p>
    <w:p w14:paraId="17D81E95" w14:textId="77777777" w:rsidR="00121203" w:rsidRDefault="00121203" w:rsidP="00121203">
      <w:pPr>
        <w:pStyle w:val="ListParagraph"/>
        <w:widowControl w:val="0"/>
        <w:numPr>
          <w:ilvl w:val="0"/>
          <w:numId w:val="13"/>
        </w:numPr>
        <w:tabs>
          <w:tab w:val="left" w:pos="759"/>
          <w:tab w:val="left" w:pos="760"/>
        </w:tabs>
        <w:autoSpaceDE w:val="0"/>
        <w:autoSpaceDN w:val="0"/>
        <w:spacing w:after="0" w:line="252" w:lineRule="exact"/>
        <w:contextualSpacing w:val="0"/>
      </w:pPr>
      <w:r>
        <w:t>Track QC execution</w:t>
      </w:r>
      <w:r>
        <w:rPr>
          <w:spacing w:val="-1"/>
        </w:rPr>
        <w:t xml:space="preserve"> </w:t>
      </w:r>
      <w:r>
        <w:t>Progress</w:t>
      </w:r>
    </w:p>
    <w:p w14:paraId="5919F3F9" w14:textId="77777777" w:rsidR="00121203" w:rsidRDefault="00121203" w:rsidP="00121203">
      <w:pPr>
        <w:pStyle w:val="BodyText"/>
        <w:spacing w:before="1" w:line="230" w:lineRule="auto"/>
        <w:ind w:left="-2835"/>
        <w:rPr>
          <w:rFonts w:asciiTheme="minorHAnsi" w:hAnsiTheme="minorHAnsi" w:cstheme="minorHAnsi"/>
        </w:rPr>
      </w:pPr>
    </w:p>
    <w:p w14:paraId="53B179FD" w14:textId="5DD3F4DE" w:rsidR="00121203" w:rsidRDefault="00121203" w:rsidP="00121203">
      <w:pPr>
        <w:ind w:left="-2835"/>
        <w:rPr>
          <w:b/>
        </w:rPr>
      </w:pPr>
      <w:r>
        <w:rPr>
          <w:b/>
        </w:rPr>
        <w:t>Project</w:t>
      </w:r>
      <w:r w:rsidR="00266259">
        <w:rPr>
          <w:b/>
        </w:rPr>
        <w:t>:</w:t>
      </w:r>
      <w:r w:rsidR="00105CFA">
        <w:rPr>
          <w:b/>
        </w:rPr>
        <w:tab/>
      </w:r>
      <w:r w:rsidR="00105CFA">
        <w:rPr>
          <w:b/>
        </w:rPr>
        <w:tab/>
        <w:t xml:space="preserve"> </w:t>
      </w:r>
      <w:r>
        <w:rPr>
          <w:b/>
        </w:rPr>
        <w:t>Adobe Analytics Tagging</w:t>
      </w:r>
      <w:r w:rsidR="00266259">
        <w:rPr>
          <w:b/>
        </w:rPr>
        <w:t xml:space="preserve"> (</w:t>
      </w:r>
      <w:proofErr w:type="gramStart"/>
      <w:r w:rsidR="00266259">
        <w:rPr>
          <w:b/>
        </w:rPr>
        <w:t>Location :</w:t>
      </w:r>
      <w:proofErr w:type="gramEnd"/>
      <w:r w:rsidR="00266259">
        <w:rPr>
          <w:b/>
        </w:rPr>
        <w:t xml:space="preserve"> SG)</w:t>
      </w:r>
    </w:p>
    <w:p w14:paraId="5AA1B347" w14:textId="77777777" w:rsidR="00121203" w:rsidRPr="00121203" w:rsidRDefault="00121203" w:rsidP="00121203">
      <w:pPr>
        <w:ind w:left="-2835"/>
        <w:rPr>
          <w:b/>
        </w:rPr>
      </w:pPr>
      <w:r w:rsidRPr="00121203">
        <w:t xml:space="preserve">To Track customer behavior throughout their browsing activities through major digital channels like Internet Banking, Public Web &amp; Track requirement for Online Forms / Banners / Links / Events and Report to Business </w:t>
      </w:r>
      <w:r w:rsidR="00D03EC6">
        <w:t>of</w:t>
      </w:r>
      <w:r w:rsidRPr="00121203">
        <w:t xml:space="preserve"> Customer Activities.</w:t>
      </w:r>
    </w:p>
    <w:p w14:paraId="086798DE" w14:textId="77777777" w:rsidR="005773BB" w:rsidRDefault="005773BB" w:rsidP="005773BB">
      <w:pPr>
        <w:pStyle w:val="ListParagraph"/>
        <w:widowControl w:val="0"/>
        <w:numPr>
          <w:ilvl w:val="0"/>
          <w:numId w:val="13"/>
        </w:numPr>
        <w:tabs>
          <w:tab w:val="left" w:pos="759"/>
          <w:tab w:val="left" w:pos="760"/>
        </w:tabs>
        <w:autoSpaceDE w:val="0"/>
        <w:autoSpaceDN w:val="0"/>
        <w:spacing w:after="0" w:line="200" w:lineRule="exact"/>
        <w:contextualSpacing w:val="0"/>
      </w:pPr>
      <w:r>
        <w:t>Pre</w:t>
      </w:r>
      <w:r w:rsidR="003952B8">
        <w:t xml:space="preserve"> </w:t>
      </w:r>
      <w:r>
        <w:t>login &amp; Post login</w:t>
      </w:r>
      <w:r w:rsidRPr="005773BB">
        <w:t xml:space="preserve"> </w:t>
      </w:r>
      <w:r>
        <w:t>service</w:t>
      </w:r>
      <w:r w:rsidR="00D03EC6">
        <w:t>s</w:t>
      </w:r>
    </w:p>
    <w:p w14:paraId="0960299C" w14:textId="77777777" w:rsidR="005773BB" w:rsidRDefault="005773BB" w:rsidP="005773BB">
      <w:pPr>
        <w:pStyle w:val="ListParagraph"/>
        <w:widowControl w:val="0"/>
        <w:numPr>
          <w:ilvl w:val="0"/>
          <w:numId w:val="13"/>
        </w:numPr>
        <w:tabs>
          <w:tab w:val="left" w:pos="759"/>
          <w:tab w:val="left" w:pos="760"/>
        </w:tabs>
        <w:autoSpaceDE w:val="0"/>
        <w:autoSpaceDN w:val="0"/>
        <w:spacing w:after="0" w:line="200" w:lineRule="exact"/>
        <w:contextualSpacing w:val="0"/>
      </w:pPr>
      <w:r>
        <w:t>Applying product</w:t>
      </w:r>
      <w:r w:rsidR="00D03EC6">
        <w:t>s</w:t>
      </w:r>
      <w:r>
        <w:t xml:space="preserve"> like Credit card, Debit card, </w:t>
      </w:r>
      <w:proofErr w:type="spellStart"/>
      <w:r>
        <w:t>CashLine</w:t>
      </w:r>
      <w:proofErr w:type="spellEnd"/>
      <w:r>
        <w:t xml:space="preserve"> &amp; Personal</w:t>
      </w:r>
      <w:r w:rsidRPr="005773BB">
        <w:t xml:space="preserve"> </w:t>
      </w:r>
      <w:r>
        <w:t>Loan</w:t>
      </w:r>
    </w:p>
    <w:p w14:paraId="4928F88C" w14:textId="77777777" w:rsidR="005773BB" w:rsidRDefault="005773BB" w:rsidP="005773BB">
      <w:pPr>
        <w:pStyle w:val="ListParagraph"/>
        <w:widowControl w:val="0"/>
        <w:numPr>
          <w:ilvl w:val="0"/>
          <w:numId w:val="13"/>
        </w:numPr>
        <w:tabs>
          <w:tab w:val="left" w:pos="759"/>
          <w:tab w:val="left" w:pos="760"/>
        </w:tabs>
        <w:autoSpaceDE w:val="0"/>
        <w:autoSpaceDN w:val="0"/>
        <w:spacing w:after="0" w:line="200" w:lineRule="exact"/>
        <w:contextualSpacing w:val="0"/>
      </w:pPr>
      <w:r>
        <w:t>Applying for services like Deposit &amp;</w:t>
      </w:r>
      <w:r w:rsidRPr="005773BB">
        <w:t xml:space="preserve"> </w:t>
      </w:r>
      <w:r>
        <w:t>Remittances</w:t>
      </w:r>
    </w:p>
    <w:p w14:paraId="43D3F983" w14:textId="77777777" w:rsidR="005773BB" w:rsidRDefault="005773BB" w:rsidP="005773BB">
      <w:pPr>
        <w:pStyle w:val="ListParagraph"/>
        <w:widowControl w:val="0"/>
        <w:numPr>
          <w:ilvl w:val="0"/>
          <w:numId w:val="13"/>
        </w:numPr>
        <w:tabs>
          <w:tab w:val="left" w:pos="759"/>
          <w:tab w:val="left" w:pos="760"/>
        </w:tabs>
        <w:autoSpaceDE w:val="0"/>
        <w:autoSpaceDN w:val="0"/>
        <w:spacing w:after="0" w:line="200" w:lineRule="exact"/>
        <w:contextualSpacing w:val="0"/>
      </w:pPr>
      <w:r>
        <w:t>Device &amp; Browser Specific</w:t>
      </w:r>
      <w:r w:rsidRPr="005773BB">
        <w:t xml:space="preserve"> Testing</w:t>
      </w:r>
    </w:p>
    <w:p w14:paraId="153034EE" w14:textId="77777777" w:rsidR="00D03EC6" w:rsidRDefault="00D03EC6" w:rsidP="00BE7085">
      <w:pPr>
        <w:pStyle w:val="BodyText"/>
        <w:spacing w:before="1" w:line="230" w:lineRule="auto"/>
        <w:rPr>
          <w:rFonts w:asciiTheme="minorHAnsi" w:hAnsiTheme="minorHAnsi" w:cstheme="minorHAnsi"/>
        </w:rPr>
      </w:pPr>
    </w:p>
    <w:p w14:paraId="756B5E2F" w14:textId="77777777" w:rsidR="005773BB" w:rsidRDefault="005773BB" w:rsidP="005773BB">
      <w:pPr>
        <w:pStyle w:val="BodyText"/>
        <w:spacing w:before="1" w:line="230" w:lineRule="auto"/>
        <w:ind w:left="-2115"/>
        <w:rPr>
          <w:rFonts w:asciiTheme="minorHAnsi" w:hAnsiTheme="minorHAnsi" w:cstheme="minorHAnsi"/>
        </w:rPr>
      </w:pPr>
    </w:p>
    <w:p w14:paraId="7E7B732A" w14:textId="6D9995E4" w:rsidR="00121203" w:rsidRPr="00121203" w:rsidRDefault="00902CEE" w:rsidP="00121203">
      <w:pPr>
        <w:ind w:left="-2835"/>
        <w:rPr>
          <w:b/>
        </w:rPr>
      </w:pPr>
      <w:r>
        <w:rPr>
          <w:b/>
        </w:rPr>
        <w:t xml:space="preserve">Project </w:t>
      </w:r>
      <w:r>
        <w:rPr>
          <w:b/>
        </w:rPr>
        <w:tab/>
      </w:r>
      <w:r>
        <w:rPr>
          <w:b/>
        </w:rPr>
        <w:tab/>
      </w:r>
      <w:r w:rsidR="005773BB">
        <w:rPr>
          <w:b/>
        </w:rPr>
        <w:t xml:space="preserve">ATM </w:t>
      </w:r>
      <w:r w:rsidR="00D83EF9">
        <w:rPr>
          <w:b/>
        </w:rPr>
        <w:t>t</w:t>
      </w:r>
      <w:r w:rsidR="005773BB">
        <w:rPr>
          <w:b/>
        </w:rPr>
        <w:t>esting for Merging of Lloyds with Halifax</w:t>
      </w:r>
      <w:r w:rsidR="00266259">
        <w:rPr>
          <w:b/>
        </w:rPr>
        <w:t xml:space="preserve"> (</w:t>
      </w:r>
      <w:proofErr w:type="gramStart"/>
      <w:r w:rsidR="00266259">
        <w:rPr>
          <w:b/>
        </w:rPr>
        <w:t>Location :</w:t>
      </w:r>
      <w:proofErr w:type="gramEnd"/>
      <w:r w:rsidR="00266259">
        <w:rPr>
          <w:b/>
        </w:rPr>
        <w:t xml:space="preserve"> UK)</w:t>
      </w:r>
    </w:p>
    <w:p w14:paraId="60FE0199" w14:textId="77777777" w:rsidR="005773BB" w:rsidRPr="005773BB" w:rsidRDefault="005773BB" w:rsidP="005773BB">
      <w:pPr>
        <w:ind w:left="-2835"/>
        <w:rPr>
          <w:rFonts w:cstheme="minorHAnsi"/>
        </w:rPr>
      </w:pPr>
      <w:r>
        <w:t xml:space="preserve">Merger of 2 leading banks raised the situation to scale up the existing BASE24 application to accommodate the </w:t>
      </w:r>
      <w:r w:rsidR="00604B09">
        <w:t>scaled-up</w:t>
      </w:r>
      <w:r>
        <w:t xml:space="preserve"> ATM counts and BASE24 application also moved to new integrity servers</w:t>
      </w:r>
      <w:r w:rsidRPr="005773BB">
        <w:rPr>
          <w:rFonts w:cstheme="minorHAnsi"/>
        </w:rPr>
        <w:t>.</w:t>
      </w:r>
    </w:p>
    <w:p w14:paraId="0B9047CA" w14:textId="77777777" w:rsidR="005773BB" w:rsidRPr="005773BB" w:rsidRDefault="005773BB" w:rsidP="00481892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 w:rsidRPr="00481892">
        <w:rPr>
          <w:rFonts w:asciiTheme="minorHAnsi" w:hAnsiTheme="minorHAnsi" w:cstheme="minorHAnsi"/>
        </w:rPr>
        <w:t xml:space="preserve">Develop test plan &amp; test cases by analyzing </w:t>
      </w:r>
      <w:r w:rsidR="00604B09" w:rsidRPr="00481892">
        <w:rPr>
          <w:rFonts w:asciiTheme="minorHAnsi" w:hAnsiTheme="minorHAnsi" w:cstheme="minorHAnsi"/>
        </w:rPr>
        <w:t>Non-Functional</w:t>
      </w:r>
      <w:r w:rsidRPr="00481892">
        <w:rPr>
          <w:rFonts w:asciiTheme="minorHAnsi" w:hAnsiTheme="minorHAnsi" w:cstheme="minorHAnsi"/>
        </w:rPr>
        <w:t xml:space="preserve"> Requirements</w:t>
      </w:r>
    </w:p>
    <w:p w14:paraId="391ED7DD" w14:textId="77777777" w:rsidR="005773BB" w:rsidRPr="005773BB" w:rsidRDefault="005773BB" w:rsidP="005773BB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 w:rsidRPr="005773BB">
        <w:rPr>
          <w:rFonts w:asciiTheme="minorHAnsi" w:hAnsiTheme="minorHAnsi" w:cstheme="minorHAnsi"/>
        </w:rPr>
        <w:t xml:space="preserve">Execute test cases, capture &amp; </w:t>
      </w:r>
      <w:r w:rsidR="00604B09" w:rsidRPr="005773BB">
        <w:rPr>
          <w:rFonts w:asciiTheme="minorHAnsi" w:hAnsiTheme="minorHAnsi" w:cstheme="minorHAnsi"/>
        </w:rPr>
        <w:t>Analyze</w:t>
      </w:r>
      <w:r w:rsidRPr="005773BB">
        <w:rPr>
          <w:rFonts w:asciiTheme="minorHAnsi" w:hAnsiTheme="minorHAnsi" w:cstheme="minorHAnsi"/>
        </w:rPr>
        <w:t xml:space="preserve"> </w:t>
      </w:r>
      <w:r w:rsidR="00604B09" w:rsidRPr="005773BB">
        <w:rPr>
          <w:rFonts w:asciiTheme="minorHAnsi" w:hAnsiTheme="minorHAnsi" w:cstheme="minorHAnsi"/>
        </w:rPr>
        <w:t>MEASURE, EMS</w:t>
      </w:r>
      <w:r w:rsidRPr="005773BB">
        <w:rPr>
          <w:rFonts w:asciiTheme="minorHAnsi" w:hAnsiTheme="minorHAnsi" w:cstheme="minorHAnsi"/>
        </w:rPr>
        <w:t xml:space="preserve"> &amp; </w:t>
      </w:r>
      <w:proofErr w:type="spellStart"/>
      <w:r w:rsidRPr="005773BB">
        <w:rPr>
          <w:rFonts w:asciiTheme="minorHAnsi" w:hAnsiTheme="minorHAnsi" w:cstheme="minorHAnsi"/>
        </w:rPr>
        <w:t>Versa</w:t>
      </w:r>
      <w:r w:rsidR="00604B09">
        <w:rPr>
          <w:rFonts w:asciiTheme="minorHAnsi" w:hAnsiTheme="minorHAnsi" w:cstheme="minorHAnsi"/>
        </w:rPr>
        <w:t>T</w:t>
      </w:r>
      <w:r w:rsidRPr="005773BB">
        <w:rPr>
          <w:rFonts w:asciiTheme="minorHAnsi" w:hAnsiTheme="minorHAnsi" w:cstheme="minorHAnsi"/>
        </w:rPr>
        <w:t>est</w:t>
      </w:r>
      <w:proofErr w:type="spellEnd"/>
      <w:r w:rsidRPr="005773BB">
        <w:rPr>
          <w:rFonts w:asciiTheme="minorHAnsi" w:hAnsiTheme="minorHAnsi" w:cstheme="minorHAnsi"/>
        </w:rPr>
        <w:t xml:space="preserve"> output.</w:t>
      </w:r>
    </w:p>
    <w:p w14:paraId="6F4C1E10" w14:textId="77777777" w:rsidR="005773BB" w:rsidRPr="005773BB" w:rsidRDefault="005773BB" w:rsidP="005773BB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 w:rsidRPr="005773BB">
        <w:rPr>
          <w:rFonts w:asciiTheme="minorHAnsi" w:hAnsiTheme="minorHAnsi" w:cstheme="minorHAnsi"/>
        </w:rPr>
        <w:t>Sanity Test o</w:t>
      </w:r>
      <w:r w:rsidR="00DB79DF">
        <w:rPr>
          <w:rFonts w:asciiTheme="minorHAnsi" w:hAnsiTheme="minorHAnsi" w:cstheme="minorHAnsi"/>
        </w:rPr>
        <w:t>f</w:t>
      </w:r>
      <w:r w:rsidRPr="005773BB">
        <w:rPr>
          <w:rFonts w:asciiTheme="minorHAnsi" w:hAnsiTheme="minorHAnsi" w:cstheme="minorHAnsi"/>
        </w:rPr>
        <w:t xml:space="preserve"> ATM machines at client Site.</w:t>
      </w:r>
    </w:p>
    <w:p w14:paraId="562A316A" w14:textId="77777777" w:rsidR="00121203" w:rsidRPr="00CC38A5" w:rsidRDefault="005773BB" w:rsidP="00CC38A5">
      <w:pPr>
        <w:pStyle w:val="BodyText"/>
        <w:numPr>
          <w:ilvl w:val="0"/>
          <w:numId w:val="13"/>
        </w:numPr>
        <w:spacing w:before="1" w:line="230" w:lineRule="auto"/>
        <w:rPr>
          <w:rFonts w:asciiTheme="minorHAnsi" w:hAnsiTheme="minorHAnsi" w:cstheme="minorHAnsi"/>
        </w:rPr>
      </w:pPr>
      <w:r w:rsidRPr="005773BB">
        <w:rPr>
          <w:rFonts w:asciiTheme="minorHAnsi" w:hAnsiTheme="minorHAnsi" w:cstheme="minorHAnsi"/>
        </w:rPr>
        <w:t>Coordinate with offshore team.</w:t>
      </w:r>
    </w:p>
    <w:p w14:paraId="2BB6950A" w14:textId="77777777" w:rsidR="00121203" w:rsidRPr="00121203" w:rsidRDefault="00121203" w:rsidP="00121203">
      <w:pPr>
        <w:pStyle w:val="BodyText"/>
        <w:spacing w:before="1" w:line="230" w:lineRule="auto"/>
        <w:rPr>
          <w:rFonts w:asciiTheme="minorHAnsi" w:hAnsiTheme="minorHAnsi" w:cstheme="minorHAnsi"/>
        </w:rPr>
      </w:pPr>
    </w:p>
    <w:p w14:paraId="54DC9FB2" w14:textId="13A30944" w:rsidR="0046232A" w:rsidRPr="00121203" w:rsidRDefault="0046232A" w:rsidP="0046232A">
      <w:pPr>
        <w:ind w:left="-2835"/>
        <w:rPr>
          <w:b/>
        </w:rPr>
      </w:pPr>
      <w:r>
        <w:rPr>
          <w:b/>
        </w:rPr>
        <w:t>Project</w:t>
      </w:r>
      <w:r w:rsidR="00266259">
        <w:rPr>
          <w:b/>
        </w:rPr>
        <w:t>:</w:t>
      </w:r>
      <w:r w:rsidR="00902CEE">
        <w:rPr>
          <w:b/>
        </w:rPr>
        <w:tab/>
      </w:r>
      <w:r w:rsidR="00902CEE">
        <w:rPr>
          <w:b/>
        </w:rPr>
        <w:tab/>
      </w:r>
      <w:r>
        <w:rPr>
          <w:b/>
        </w:rPr>
        <w:t>RGS – Payment Service Directive (PSD)</w:t>
      </w:r>
    </w:p>
    <w:p w14:paraId="2EE751F9" w14:textId="77777777" w:rsidR="0046232A" w:rsidRPr="005773BB" w:rsidRDefault="0046232A" w:rsidP="0046232A">
      <w:pPr>
        <w:ind w:left="-2835"/>
        <w:rPr>
          <w:rFonts w:cstheme="minorHAnsi"/>
        </w:rPr>
      </w:pPr>
      <w:r>
        <w:t>PSD states “Money must be shown on the account on the following working day at the latest. [whereby a cut-off time just before the closing of the banking office can be applied]”</w:t>
      </w:r>
      <w:r w:rsidRPr="005773BB">
        <w:rPr>
          <w:rFonts w:cstheme="minorHAnsi"/>
        </w:rPr>
        <w:t>.</w:t>
      </w:r>
    </w:p>
    <w:p w14:paraId="7B407CEB" w14:textId="77777777" w:rsidR="0046232A" w:rsidRDefault="0046232A" w:rsidP="0046232A">
      <w:pPr>
        <w:pStyle w:val="ListParagraph"/>
        <w:widowControl w:val="0"/>
        <w:numPr>
          <w:ilvl w:val="0"/>
          <w:numId w:val="13"/>
        </w:numPr>
        <w:tabs>
          <w:tab w:val="left" w:pos="480"/>
        </w:tabs>
        <w:autoSpaceDE w:val="0"/>
        <w:autoSpaceDN w:val="0"/>
        <w:spacing w:after="0" w:line="225" w:lineRule="exact"/>
        <w:contextualSpacing w:val="0"/>
      </w:pPr>
      <w:r>
        <w:t xml:space="preserve">Define Scope, Create </w:t>
      </w:r>
      <w:r>
        <w:rPr>
          <w:spacing w:val="-6"/>
        </w:rPr>
        <w:t xml:space="preserve">Test </w:t>
      </w:r>
      <w:r>
        <w:t>Strategy document, RTM based on Functional</w:t>
      </w:r>
      <w:r>
        <w:rPr>
          <w:spacing w:val="-3"/>
        </w:rPr>
        <w:t xml:space="preserve"> </w:t>
      </w:r>
      <w:r>
        <w:t>requirements.</w:t>
      </w:r>
    </w:p>
    <w:p w14:paraId="74053DCD" w14:textId="77777777" w:rsidR="0046232A" w:rsidRDefault="0046232A" w:rsidP="0046232A">
      <w:pPr>
        <w:pStyle w:val="ListParagraph"/>
        <w:widowControl w:val="0"/>
        <w:numPr>
          <w:ilvl w:val="0"/>
          <w:numId w:val="13"/>
        </w:numPr>
        <w:tabs>
          <w:tab w:val="left" w:pos="480"/>
        </w:tabs>
        <w:autoSpaceDE w:val="0"/>
        <w:autoSpaceDN w:val="0"/>
        <w:spacing w:after="0" w:line="220" w:lineRule="exact"/>
        <w:contextualSpacing w:val="0"/>
      </w:pPr>
      <w:r>
        <w:t>Develop test plan &amp; test</w:t>
      </w:r>
      <w:r>
        <w:rPr>
          <w:spacing w:val="-2"/>
        </w:rPr>
        <w:t xml:space="preserve"> </w:t>
      </w:r>
      <w:r>
        <w:t>cases.</w:t>
      </w:r>
    </w:p>
    <w:p w14:paraId="0820DA30" w14:textId="77777777" w:rsidR="0046232A" w:rsidRDefault="0046232A" w:rsidP="0046232A">
      <w:pPr>
        <w:pStyle w:val="ListParagraph"/>
        <w:widowControl w:val="0"/>
        <w:numPr>
          <w:ilvl w:val="0"/>
          <w:numId w:val="13"/>
        </w:numPr>
        <w:tabs>
          <w:tab w:val="left" w:pos="480"/>
        </w:tabs>
        <w:autoSpaceDE w:val="0"/>
        <w:autoSpaceDN w:val="0"/>
        <w:spacing w:after="0" w:line="220" w:lineRule="exact"/>
        <w:contextualSpacing w:val="0"/>
      </w:pPr>
      <w:r>
        <w:t>Create environment required for testing the</w:t>
      </w:r>
      <w:r>
        <w:rPr>
          <w:spacing w:val="-2"/>
        </w:rPr>
        <w:t xml:space="preserve"> </w:t>
      </w:r>
      <w:r>
        <w:t>product.</w:t>
      </w:r>
    </w:p>
    <w:p w14:paraId="6F5F0886" w14:textId="77777777" w:rsidR="0046232A" w:rsidRDefault="0046232A" w:rsidP="0046232A">
      <w:pPr>
        <w:pStyle w:val="ListParagraph"/>
        <w:widowControl w:val="0"/>
        <w:numPr>
          <w:ilvl w:val="0"/>
          <w:numId w:val="13"/>
        </w:numPr>
        <w:tabs>
          <w:tab w:val="left" w:pos="480"/>
        </w:tabs>
        <w:autoSpaceDE w:val="0"/>
        <w:autoSpaceDN w:val="0"/>
        <w:spacing w:after="0" w:line="220" w:lineRule="exact"/>
        <w:contextualSpacing w:val="0"/>
      </w:pPr>
      <w:r>
        <w:t>Execute test cases, capture the</w:t>
      </w:r>
      <w:r>
        <w:rPr>
          <w:spacing w:val="-2"/>
        </w:rPr>
        <w:t xml:space="preserve"> </w:t>
      </w:r>
      <w:r>
        <w:t>output.</w:t>
      </w:r>
    </w:p>
    <w:p w14:paraId="2BD6F983" w14:textId="77777777" w:rsidR="0046232A" w:rsidRDefault="0046232A" w:rsidP="0046232A">
      <w:pPr>
        <w:pStyle w:val="ListParagraph"/>
        <w:widowControl w:val="0"/>
        <w:numPr>
          <w:ilvl w:val="0"/>
          <w:numId w:val="13"/>
        </w:numPr>
        <w:tabs>
          <w:tab w:val="left" w:pos="480"/>
        </w:tabs>
        <w:autoSpaceDE w:val="0"/>
        <w:autoSpaceDN w:val="0"/>
        <w:spacing w:after="0" w:line="220" w:lineRule="exact"/>
        <w:contextualSpacing w:val="0"/>
      </w:pPr>
      <w:r>
        <w:t>Analyze Logs, track, retest &amp; close</w:t>
      </w:r>
      <w:r>
        <w:rPr>
          <w:spacing w:val="-3"/>
        </w:rPr>
        <w:t xml:space="preserve"> </w:t>
      </w:r>
      <w:r>
        <w:t>defects.</w:t>
      </w:r>
    </w:p>
    <w:p w14:paraId="712EE1BE" w14:textId="77777777" w:rsidR="000C34A7" w:rsidRPr="005773BB" w:rsidRDefault="000C34A7" w:rsidP="000C34A7">
      <w:pPr>
        <w:pStyle w:val="BodyText"/>
        <w:spacing w:before="1" w:line="230" w:lineRule="auto"/>
        <w:ind w:left="-2115"/>
        <w:rPr>
          <w:rFonts w:asciiTheme="minorHAnsi" w:hAnsiTheme="minorHAnsi" w:cstheme="minorHAnsi"/>
        </w:rPr>
      </w:pPr>
    </w:p>
    <w:p w14:paraId="2E9716FB" w14:textId="575101FA" w:rsidR="000C34A7" w:rsidRPr="00121203" w:rsidRDefault="000C34A7" w:rsidP="000C34A7">
      <w:pPr>
        <w:ind w:left="-2835"/>
        <w:rPr>
          <w:b/>
        </w:rPr>
      </w:pPr>
      <w:r>
        <w:rPr>
          <w:b/>
        </w:rPr>
        <w:t>Project</w:t>
      </w:r>
      <w:r w:rsidR="00266259">
        <w:rPr>
          <w:b/>
        </w:rPr>
        <w:t>:</w:t>
      </w:r>
      <w:r w:rsidR="00902CEE">
        <w:rPr>
          <w:b/>
        </w:rPr>
        <w:tab/>
      </w:r>
      <w:r w:rsidR="00902CEE">
        <w:rPr>
          <w:b/>
        </w:rPr>
        <w:tab/>
      </w:r>
      <w:r w:rsidR="0046232A" w:rsidRPr="0046232A">
        <w:rPr>
          <w:b/>
        </w:rPr>
        <w:t>Central Transactions Handling &amp; Authorization system</w:t>
      </w:r>
    </w:p>
    <w:p w14:paraId="1216A618" w14:textId="3E771D27" w:rsidR="00480561" w:rsidRPr="0046232A" w:rsidRDefault="0046232A" w:rsidP="00480561">
      <w:pPr>
        <w:ind w:left="-2835"/>
      </w:pPr>
      <w:r>
        <w:t>COF handles Foreign Currency &amp; Euro orders to be credited or debited to/from savings &amp; current accounts. For other accounts, the COF functions as a gateway only – transactions for these other accounts are checked limitedly and not booked.</w:t>
      </w:r>
    </w:p>
    <w:p w14:paraId="043035C0" w14:textId="77777777" w:rsidR="004C61EA" w:rsidRDefault="004C61EA" w:rsidP="004C61EA">
      <w:pPr>
        <w:pStyle w:val="ListParagraph"/>
        <w:widowControl w:val="0"/>
        <w:numPr>
          <w:ilvl w:val="0"/>
          <w:numId w:val="13"/>
        </w:numPr>
        <w:tabs>
          <w:tab w:val="left" w:pos="480"/>
        </w:tabs>
        <w:autoSpaceDE w:val="0"/>
        <w:autoSpaceDN w:val="0"/>
        <w:spacing w:after="0" w:line="225" w:lineRule="exact"/>
        <w:contextualSpacing w:val="0"/>
      </w:pPr>
      <w:r>
        <w:t xml:space="preserve">Prepare detailed </w:t>
      </w:r>
      <w:proofErr w:type="gramStart"/>
      <w:r w:rsidRPr="004C61EA">
        <w:t>Technical</w:t>
      </w:r>
      <w:proofErr w:type="gramEnd"/>
      <w:r w:rsidRPr="004C61EA">
        <w:t xml:space="preserve"> </w:t>
      </w:r>
      <w:r>
        <w:t>design documents based on Functional</w:t>
      </w:r>
      <w:r w:rsidRPr="004C61EA">
        <w:t xml:space="preserve"> </w:t>
      </w:r>
      <w:r>
        <w:t>Requirements</w:t>
      </w:r>
    </w:p>
    <w:p w14:paraId="488ACA1C" w14:textId="77777777" w:rsidR="004C61EA" w:rsidRDefault="004C61EA" w:rsidP="004C61EA">
      <w:pPr>
        <w:pStyle w:val="ListParagraph"/>
        <w:widowControl w:val="0"/>
        <w:numPr>
          <w:ilvl w:val="0"/>
          <w:numId w:val="13"/>
        </w:numPr>
        <w:tabs>
          <w:tab w:val="left" w:pos="480"/>
        </w:tabs>
        <w:autoSpaceDE w:val="0"/>
        <w:autoSpaceDN w:val="0"/>
        <w:spacing w:after="0" w:line="225" w:lineRule="exact"/>
        <w:contextualSpacing w:val="0"/>
      </w:pPr>
      <w:r>
        <w:t>Get sign off for design documents from</w:t>
      </w:r>
      <w:r w:rsidRPr="004C61EA">
        <w:t xml:space="preserve"> </w:t>
      </w:r>
      <w:r>
        <w:t>stakeholders</w:t>
      </w:r>
      <w:r>
        <w:tab/>
      </w:r>
    </w:p>
    <w:p w14:paraId="0F787954" w14:textId="77777777" w:rsidR="004C61EA" w:rsidRDefault="004C61EA" w:rsidP="004C61EA">
      <w:pPr>
        <w:pStyle w:val="ListParagraph"/>
        <w:widowControl w:val="0"/>
        <w:numPr>
          <w:ilvl w:val="0"/>
          <w:numId w:val="13"/>
        </w:numPr>
        <w:tabs>
          <w:tab w:val="left" w:pos="480"/>
        </w:tabs>
        <w:autoSpaceDE w:val="0"/>
        <w:autoSpaceDN w:val="0"/>
        <w:spacing w:after="0" w:line="225" w:lineRule="exact"/>
        <w:contextualSpacing w:val="0"/>
      </w:pPr>
      <w:r>
        <w:t>Code &amp; Unit</w:t>
      </w:r>
      <w:r w:rsidRPr="004C61EA">
        <w:t xml:space="preserve"> Testing</w:t>
      </w:r>
    </w:p>
    <w:p w14:paraId="1BD3473C" w14:textId="77777777" w:rsidR="004C61EA" w:rsidRDefault="004C61EA" w:rsidP="004C61EA">
      <w:pPr>
        <w:pStyle w:val="ListParagraph"/>
        <w:widowControl w:val="0"/>
        <w:numPr>
          <w:ilvl w:val="0"/>
          <w:numId w:val="13"/>
        </w:numPr>
        <w:tabs>
          <w:tab w:val="left" w:pos="480"/>
        </w:tabs>
        <w:autoSpaceDE w:val="0"/>
        <w:autoSpaceDN w:val="0"/>
        <w:spacing w:after="0" w:line="225" w:lineRule="exact"/>
        <w:contextualSpacing w:val="0"/>
      </w:pPr>
      <w:r>
        <w:t xml:space="preserve">Providing support during System </w:t>
      </w:r>
      <w:r w:rsidRPr="004C61EA">
        <w:t xml:space="preserve">Testing, </w:t>
      </w:r>
      <w:r>
        <w:t xml:space="preserve">User Acceptance </w:t>
      </w:r>
      <w:r w:rsidRPr="004C61EA">
        <w:t xml:space="preserve">Testing </w:t>
      </w:r>
      <w:r>
        <w:t>&amp; Prod</w:t>
      </w:r>
      <w:r w:rsidRPr="004C61EA">
        <w:t xml:space="preserve"> </w:t>
      </w:r>
      <w:r>
        <w:t>support</w:t>
      </w:r>
    </w:p>
    <w:p w14:paraId="136099B9" w14:textId="77777777" w:rsidR="004C61EA" w:rsidRDefault="004C61EA" w:rsidP="004C61EA">
      <w:pPr>
        <w:pStyle w:val="ListParagraph"/>
        <w:widowControl w:val="0"/>
        <w:numPr>
          <w:ilvl w:val="0"/>
          <w:numId w:val="13"/>
        </w:numPr>
        <w:tabs>
          <w:tab w:val="left" w:pos="480"/>
        </w:tabs>
        <w:autoSpaceDE w:val="0"/>
        <w:autoSpaceDN w:val="0"/>
        <w:spacing w:after="0" w:line="225" w:lineRule="exact"/>
        <w:contextualSpacing w:val="0"/>
      </w:pPr>
      <w:r>
        <w:t>Attend &amp; Manage queries on Internal Auditing.</w:t>
      </w:r>
    </w:p>
    <w:p w14:paraId="5DFF78CE" w14:textId="7655A8E0" w:rsidR="004C61EA" w:rsidRDefault="004C61EA" w:rsidP="004C61EA">
      <w:pPr>
        <w:widowControl w:val="0"/>
        <w:tabs>
          <w:tab w:val="left" w:pos="480"/>
        </w:tabs>
        <w:autoSpaceDE w:val="0"/>
        <w:autoSpaceDN w:val="0"/>
        <w:spacing w:after="0" w:line="225" w:lineRule="exact"/>
      </w:pPr>
    </w:p>
    <w:p w14:paraId="4F3C9575" w14:textId="77777777" w:rsidR="00480561" w:rsidRDefault="00480561" w:rsidP="004C61EA">
      <w:pPr>
        <w:widowControl w:val="0"/>
        <w:tabs>
          <w:tab w:val="left" w:pos="480"/>
        </w:tabs>
        <w:autoSpaceDE w:val="0"/>
        <w:autoSpaceDN w:val="0"/>
        <w:spacing w:after="0" w:line="225" w:lineRule="exact"/>
      </w:pPr>
    </w:p>
    <w:tbl>
      <w:tblPr>
        <w:tblStyle w:val="TableGrid"/>
        <w:tblpPr w:leftFromText="180" w:rightFromText="180" w:vertAnchor="text" w:horzAnchor="page" w:tblpX="1240" w:tblpY="-11"/>
        <w:tblW w:w="0" w:type="auto"/>
        <w:tblLook w:val="04A0" w:firstRow="1" w:lastRow="0" w:firstColumn="1" w:lastColumn="0" w:noHBand="0" w:noVBand="1"/>
      </w:tblPr>
      <w:tblGrid>
        <w:gridCol w:w="2410"/>
        <w:gridCol w:w="2976"/>
      </w:tblGrid>
      <w:tr w:rsidR="00480561" w:rsidRPr="00E72C35" w14:paraId="4D050858" w14:textId="77777777" w:rsidTr="004A2C90">
        <w:trPr>
          <w:gridAfter w:val="1"/>
          <w:wAfter w:w="2976" w:type="dxa"/>
        </w:trPr>
        <w:tc>
          <w:tcPr>
            <w:tcW w:w="2410" w:type="dxa"/>
          </w:tcPr>
          <w:p w14:paraId="63F51A76" w14:textId="77777777" w:rsidR="00480561" w:rsidRPr="00E72C35" w:rsidRDefault="00480561" w:rsidP="004A2C90">
            <w:pPr>
              <w:ind w:left="-1662"/>
              <w:rPr>
                <w:b/>
              </w:rPr>
            </w:pPr>
            <w:r>
              <w:rPr>
                <w:b/>
              </w:rPr>
              <w:t xml:space="preserve">                                                  </w:t>
            </w:r>
            <w:r w:rsidRPr="00E72C35">
              <w:rPr>
                <w:b/>
              </w:rPr>
              <w:t>Personal Details</w:t>
            </w:r>
          </w:p>
        </w:tc>
      </w:tr>
      <w:tr w:rsidR="00480561" w14:paraId="32938E0A" w14:textId="77777777" w:rsidTr="004A2C90">
        <w:tc>
          <w:tcPr>
            <w:tcW w:w="2410" w:type="dxa"/>
          </w:tcPr>
          <w:p w14:paraId="551DEBE3" w14:textId="77777777" w:rsidR="00480561" w:rsidRDefault="00480561" w:rsidP="004A2C90">
            <w:pPr>
              <w:jc w:val="center"/>
            </w:pPr>
            <w:r>
              <w:t>Name</w:t>
            </w:r>
          </w:p>
        </w:tc>
        <w:tc>
          <w:tcPr>
            <w:tcW w:w="2976" w:type="dxa"/>
          </w:tcPr>
          <w:p w14:paraId="77EF4E16" w14:textId="77777777" w:rsidR="00480561" w:rsidRDefault="00480561" w:rsidP="004A2C90">
            <w:r>
              <w:t>Mahalakshmi Akkari Vijayakumar</w:t>
            </w:r>
          </w:p>
        </w:tc>
      </w:tr>
      <w:tr w:rsidR="00480561" w14:paraId="165903D1" w14:textId="77777777" w:rsidTr="004A2C90">
        <w:tc>
          <w:tcPr>
            <w:tcW w:w="2410" w:type="dxa"/>
          </w:tcPr>
          <w:p w14:paraId="61BCECC6" w14:textId="77777777" w:rsidR="00480561" w:rsidRDefault="00480561" w:rsidP="004A2C90">
            <w:pPr>
              <w:jc w:val="center"/>
            </w:pPr>
            <w:r>
              <w:t>DOB</w:t>
            </w:r>
          </w:p>
        </w:tc>
        <w:tc>
          <w:tcPr>
            <w:tcW w:w="2976" w:type="dxa"/>
          </w:tcPr>
          <w:p w14:paraId="27D44B49" w14:textId="77777777" w:rsidR="00480561" w:rsidRDefault="00480561" w:rsidP="004A2C90">
            <w:r>
              <w:t>13Sep1985</w:t>
            </w:r>
          </w:p>
        </w:tc>
      </w:tr>
      <w:tr w:rsidR="00480561" w14:paraId="67FF1B77" w14:textId="77777777" w:rsidTr="004A2C90">
        <w:tc>
          <w:tcPr>
            <w:tcW w:w="2410" w:type="dxa"/>
          </w:tcPr>
          <w:p w14:paraId="6FF429A9" w14:textId="77777777" w:rsidR="00480561" w:rsidRDefault="00480561" w:rsidP="004A2C90">
            <w:pPr>
              <w:jc w:val="center"/>
            </w:pPr>
            <w:r>
              <w:t>Nationality</w:t>
            </w:r>
          </w:p>
        </w:tc>
        <w:tc>
          <w:tcPr>
            <w:tcW w:w="2976" w:type="dxa"/>
          </w:tcPr>
          <w:p w14:paraId="04EF3634" w14:textId="77777777" w:rsidR="00480561" w:rsidRDefault="00480561" w:rsidP="004A2C90">
            <w:r>
              <w:t>Indian</w:t>
            </w:r>
          </w:p>
        </w:tc>
      </w:tr>
      <w:tr w:rsidR="00480561" w14:paraId="4E387701" w14:textId="77777777" w:rsidTr="004A2C90">
        <w:tc>
          <w:tcPr>
            <w:tcW w:w="2410" w:type="dxa"/>
          </w:tcPr>
          <w:p w14:paraId="40CD955F" w14:textId="77777777" w:rsidR="00480561" w:rsidRDefault="00480561" w:rsidP="004A2C90">
            <w:pPr>
              <w:jc w:val="center"/>
            </w:pPr>
            <w:r>
              <w:t>Mobile Number</w:t>
            </w:r>
          </w:p>
        </w:tc>
        <w:tc>
          <w:tcPr>
            <w:tcW w:w="2976" w:type="dxa"/>
          </w:tcPr>
          <w:p w14:paraId="29E841FE" w14:textId="77777777" w:rsidR="00480561" w:rsidRDefault="00480561" w:rsidP="004A2C90">
            <w:r>
              <w:t>+91 8610835991</w:t>
            </w:r>
          </w:p>
        </w:tc>
      </w:tr>
    </w:tbl>
    <w:p w14:paraId="1C8CEE63" w14:textId="65A2195D" w:rsidR="00480561" w:rsidRDefault="00480561" w:rsidP="004C61EA">
      <w:pPr>
        <w:widowControl w:val="0"/>
        <w:tabs>
          <w:tab w:val="left" w:pos="480"/>
        </w:tabs>
        <w:autoSpaceDE w:val="0"/>
        <w:autoSpaceDN w:val="0"/>
        <w:spacing w:after="0" w:line="225" w:lineRule="exact"/>
      </w:pPr>
    </w:p>
    <w:p w14:paraId="16B3F6FB" w14:textId="1116A7C5" w:rsidR="00480561" w:rsidRDefault="00480561" w:rsidP="004C61EA">
      <w:pPr>
        <w:widowControl w:val="0"/>
        <w:tabs>
          <w:tab w:val="left" w:pos="480"/>
        </w:tabs>
        <w:autoSpaceDE w:val="0"/>
        <w:autoSpaceDN w:val="0"/>
        <w:spacing w:after="0" w:line="225" w:lineRule="exact"/>
      </w:pPr>
    </w:p>
    <w:p w14:paraId="2D2EE6F7" w14:textId="7B5F669F" w:rsidR="00480561" w:rsidRDefault="00480561" w:rsidP="004C61EA">
      <w:pPr>
        <w:widowControl w:val="0"/>
        <w:tabs>
          <w:tab w:val="left" w:pos="480"/>
        </w:tabs>
        <w:autoSpaceDE w:val="0"/>
        <w:autoSpaceDN w:val="0"/>
        <w:spacing w:after="0" w:line="225" w:lineRule="exact"/>
      </w:pPr>
    </w:p>
    <w:p w14:paraId="15F0DA40" w14:textId="77777777" w:rsidR="00480561" w:rsidRDefault="00480561" w:rsidP="004C61EA">
      <w:pPr>
        <w:widowControl w:val="0"/>
        <w:tabs>
          <w:tab w:val="left" w:pos="480"/>
        </w:tabs>
        <w:autoSpaceDE w:val="0"/>
        <w:autoSpaceDN w:val="0"/>
        <w:spacing w:after="0" w:line="225" w:lineRule="exact"/>
      </w:pPr>
    </w:p>
    <w:p w14:paraId="67BD39D5" w14:textId="3996A86B" w:rsidR="00DF50F7" w:rsidRDefault="00DF50F7" w:rsidP="00E72C35"/>
    <w:p w14:paraId="3024AD59" w14:textId="77777777" w:rsidR="00532337" w:rsidRDefault="00532337" w:rsidP="00E72C35"/>
    <w:sectPr w:rsidR="00532337" w:rsidSect="00D737CD">
      <w:headerReference w:type="default" r:id="rId10"/>
      <w:headerReference w:type="first" r:id="rId11"/>
      <w:pgSz w:w="12240" w:h="15840"/>
      <w:pgMar w:top="1080" w:right="616" w:bottom="1080" w:left="3969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E51B8" w14:textId="77777777" w:rsidR="00620238" w:rsidRDefault="00620238" w:rsidP="00187B92">
      <w:pPr>
        <w:spacing w:after="0" w:line="240" w:lineRule="auto"/>
      </w:pPr>
      <w:r>
        <w:separator/>
      </w:r>
    </w:p>
  </w:endnote>
  <w:endnote w:type="continuationSeparator" w:id="0">
    <w:p w14:paraId="2AC5E12B" w14:textId="77777777" w:rsidR="00620238" w:rsidRDefault="00620238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2AF1" w14:textId="77777777" w:rsidR="00620238" w:rsidRDefault="00620238" w:rsidP="00187B92">
      <w:pPr>
        <w:spacing w:after="0" w:line="240" w:lineRule="auto"/>
      </w:pPr>
      <w:r>
        <w:separator/>
      </w:r>
    </w:p>
  </w:footnote>
  <w:footnote w:type="continuationSeparator" w:id="0">
    <w:p w14:paraId="48E0DD5D" w14:textId="77777777" w:rsidR="00620238" w:rsidRDefault="00620238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A7AB" w14:textId="77777777" w:rsidR="001377D3" w:rsidRPr="002B522F" w:rsidRDefault="001377D3" w:rsidP="00FB4977">
    <w:pPr>
      <w:pStyle w:val="Header"/>
      <w:rPr>
        <w:sz w:val="22"/>
        <w:szCs w:val="22"/>
      </w:rPr>
    </w:pPr>
    <w:r>
      <w:t xml:space="preserve">          </w:t>
    </w:r>
    <w:r w:rsidRPr="002B522F">
      <w:rPr>
        <w:sz w:val="22"/>
        <w:szCs w:val="22"/>
      </w:rPr>
      <w:t xml:space="preserve"> </w:t>
    </w:r>
    <w:hyperlink r:id="rId1" w:history="1">
      <w:r w:rsidRPr="002B522F">
        <w:rPr>
          <w:rStyle w:val="Hyperlink"/>
          <w:sz w:val="22"/>
          <w:szCs w:val="22"/>
        </w:rPr>
        <w:t>mahalakshmi.s.2201@gmail.com</w:t>
      </w:r>
    </w:hyperlink>
    <w:r w:rsidRPr="002B522F">
      <w:rPr>
        <w:sz w:val="22"/>
        <w:szCs w:val="22"/>
      </w:rPr>
      <w:ptab w:relativeTo="margin" w:alignment="center" w:leader="none"/>
    </w:r>
    <w:r w:rsidRPr="002B522F">
      <w:rPr>
        <w:sz w:val="22"/>
        <w:szCs w:val="22"/>
      </w:rPr>
      <w:t xml:space="preserve">                                               </w:t>
    </w:r>
    <w:r w:rsidR="00902CEE">
      <w:rPr>
        <w:sz w:val="22"/>
        <w:szCs w:val="22"/>
      </w:rPr>
      <w:t xml:space="preserve">                              +</w:t>
    </w:r>
    <w:r w:rsidRPr="002B522F">
      <w:rPr>
        <w:sz w:val="22"/>
        <w:szCs w:val="22"/>
      </w:rPr>
      <w:t xml:space="preserve">91 8610835991  </w:t>
    </w:r>
  </w:p>
  <w:p w14:paraId="1782507F" w14:textId="77777777" w:rsidR="001377D3" w:rsidRPr="00FB4977" w:rsidRDefault="001377D3" w:rsidP="00FB4977">
    <w:pPr>
      <w:pStyle w:val="Header"/>
      <w:rPr>
        <w:lang w:val="en-SG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58280" w14:textId="541FE0ED" w:rsidR="001377D3" w:rsidRPr="00B54899" w:rsidRDefault="001377D3">
    <w:pPr>
      <w:pStyle w:val="Header"/>
      <w:rPr>
        <w:sz w:val="22"/>
        <w:szCs w:val="22"/>
      </w:rPr>
    </w:pPr>
    <w:r>
      <w:t xml:space="preserve">           </w:t>
    </w:r>
    <w:hyperlink r:id="rId1" w:history="1">
      <w:r w:rsidR="00792F3C" w:rsidRPr="003717E4">
        <w:rPr>
          <w:rStyle w:val="Hyperlink"/>
          <w:sz w:val="22"/>
          <w:szCs w:val="22"/>
        </w:rPr>
        <w:t>mahalakshmi.s</w:t>
      </w:r>
      <w:r w:rsidR="00BE1434">
        <w:rPr>
          <w:rStyle w:val="Hyperlink"/>
          <w:sz w:val="22"/>
          <w:szCs w:val="22"/>
        </w:rPr>
        <w:t>.</w:t>
      </w:r>
      <w:r w:rsidR="00792F3C" w:rsidRPr="003717E4">
        <w:rPr>
          <w:rStyle w:val="Hyperlink"/>
          <w:sz w:val="22"/>
          <w:szCs w:val="22"/>
        </w:rPr>
        <w:t>2201@gmail.com</w:t>
      </w:r>
    </w:hyperlink>
    <w:r w:rsidRPr="00B54899">
      <w:rPr>
        <w:sz w:val="22"/>
        <w:szCs w:val="22"/>
      </w:rPr>
      <w:ptab w:relativeTo="margin" w:alignment="center" w:leader="none"/>
    </w:r>
    <w:r w:rsidRPr="00B54899">
      <w:rPr>
        <w:sz w:val="22"/>
        <w:szCs w:val="22"/>
      </w:rPr>
      <w:t xml:space="preserve">                                                         </w:t>
    </w:r>
    <w:r w:rsidR="006F737D">
      <w:rPr>
        <w:sz w:val="22"/>
        <w:szCs w:val="22"/>
      </w:rPr>
      <w:t xml:space="preserve">                    </w:t>
    </w:r>
    <w:r w:rsidRPr="00B54899">
      <w:rPr>
        <w:sz w:val="22"/>
        <w:szCs w:val="22"/>
      </w:rPr>
      <w:t xml:space="preserve">+91 8610835991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13D0"/>
    <w:multiLevelType w:val="hybridMultilevel"/>
    <w:tmpl w:val="773234DE"/>
    <w:lvl w:ilvl="0" w:tplc="48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" w15:restartNumberingAfterBreak="0">
    <w:nsid w:val="0FD4766D"/>
    <w:multiLevelType w:val="hybridMultilevel"/>
    <w:tmpl w:val="EFDEBAB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040DE"/>
    <w:multiLevelType w:val="hybridMultilevel"/>
    <w:tmpl w:val="6D02477A"/>
    <w:lvl w:ilvl="0" w:tplc="7156492E">
      <w:numFmt w:val="bullet"/>
      <w:lvlText w:val=""/>
      <w:lvlJc w:val="left"/>
      <w:pPr>
        <w:ind w:left="760" w:hanging="300"/>
      </w:pPr>
      <w:rPr>
        <w:rFonts w:ascii="Symbol" w:eastAsia="Symbol" w:hAnsi="Symbol" w:cs="Symbol" w:hint="default"/>
        <w:w w:val="100"/>
        <w:position w:val="4"/>
        <w:sz w:val="20"/>
        <w:szCs w:val="20"/>
      </w:rPr>
    </w:lvl>
    <w:lvl w:ilvl="1" w:tplc="D6F8A70C">
      <w:numFmt w:val="bullet"/>
      <w:lvlText w:val="•"/>
      <w:lvlJc w:val="left"/>
      <w:pPr>
        <w:ind w:left="1642" w:hanging="300"/>
      </w:pPr>
      <w:rPr>
        <w:rFonts w:hint="default"/>
      </w:rPr>
    </w:lvl>
    <w:lvl w:ilvl="2" w:tplc="E78ED5B2">
      <w:numFmt w:val="bullet"/>
      <w:lvlText w:val="•"/>
      <w:lvlJc w:val="left"/>
      <w:pPr>
        <w:ind w:left="2524" w:hanging="300"/>
      </w:pPr>
      <w:rPr>
        <w:rFonts w:hint="default"/>
      </w:rPr>
    </w:lvl>
    <w:lvl w:ilvl="3" w:tplc="9CB66F2C">
      <w:numFmt w:val="bullet"/>
      <w:lvlText w:val="•"/>
      <w:lvlJc w:val="left"/>
      <w:pPr>
        <w:ind w:left="3406" w:hanging="300"/>
      </w:pPr>
      <w:rPr>
        <w:rFonts w:hint="default"/>
      </w:rPr>
    </w:lvl>
    <w:lvl w:ilvl="4" w:tplc="4C12B6FE">
      <w:numFmt w:val="bullet"/>
      <w:lvlText w:val="•"/>
      <w:lvlJc w:val="left"/>
      <w:pPr>
        <w:ind w:left="4288" w:hanging="300"/>
      </w:pPr>
      <w:rPr>
        <w:rFonts w:hint="default"/>
      </w:rPr>
    </w:lvl>
    <w:lvl w:ilvl="5" w:tplc="BED0A428">
      <w:numFmt w:val="bullet"/>
      <w:lvlText w:val="•"/>
      <w:lvlJc w:val="left"/>
      <w:pPr>
        <w:ind w:left="5170" w:hanging="300"/>
      </w:pPr>
      <w:rPr>
        <w:rFonts w:hint="default"/>
      </w:rPr>
    </w:lvl>
    <w:lvl w:ilvl="6" w:tplc="15C0C2EC">
      <w:numFmt w:val="bullet"/>
      <w:lvlText w:val="•"/>
      <w:lvlJc w:val="left"/>
      <w:pPr>
        <w:ind w:left="6052" w:hanging="300"/>
      </w:pPr>
      <w:rPr>
        <w:rFonts w:hint="default"/>
      </w:rPr>
    </w:lvl>
    <w:lvl w:ilvl="7" w:tplc="60D078FA">
      <w:numFmt w:val="bullet"/>
      <w:lvlText w:val="•"/>
      <w:lvlJc w:val="left"/>
      <w:pPr>
        <w:ind w:left="6934" w:hanging="300"/>
      </w:pPr>
      <w:rPr>
        <w:rFonts w:hint="default"/>
      </w:rPr>
    </w:lvl>
    <w:lvl w:ilvl="8" w:tplc="8D965766">
      <w:numFmt w:val="bullet"/>
      <w:lvlText w:val="•"/>
      <w:lvlJc w:val="left"/>
      <w:pPr>
        <w:ind w:left="7816" w:hanging="300"/>
      </w:pPr>
      <w:rPr>
        <w:rFonts w:hint="default"/>
      </w:rPr>
    </w:lvl>
  </w:abstractNum>
  <w:abstractNum w:abstractNumId="3" w15:restartNumberingAfterBreak="0">
    <w:nsid w:val="1B25050A"/>
    <w:multiLevelType w:val="hybridMultilevel"/>
    <w:tmpl w:val="BF244D64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912E8F"/>
    <w:multiLevelType w:val="hybridMultilevel"/>
    <w:tmpl w:val="C38C47D2"/>
    <w:lvl w:ilvl="0" w:tplc="1FE6105A">
      <w:numFmt w:val="bullet"/>
      <w:lvlText w:val="•"/>
      <w:lvlJc w:val="left"/>
      <w:pPr>
        <w:ind w:left="480" w:hanging="200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B5843A7A">
      <w:numFmt w:val="bullet"/>
      <w:lvlText w:val="•"/>
      <w:lvlJc w:val="left"/>
      <w:pPr>
        <w:ind w:left="1390" w:hanging="200"/>
      </w:pPr>
      <w:rPr>
        <w:rFonts w:hint="default"/>
      </w:rPr>
    </w:lvl>
    <w:lvl w:ilvl="2" w:tplc="CDC6B7C0">
      <w:numFmt w:val="bullet"/>
      <w:lvlText w:val="•"/>
      <w:lvlJc w:val="left"/>
      <w:pPr>
        <w:ind w:left="2300" w:hanging="200"/>
      </w:pPr>
      <w:rPr>
        <w:rFonts w:hint="default"/>
      </w:rPr>
    </w:lvl>
    <w:lvl w:ilvl="3" w:tplc="CFE65384">
      <w:numFmt w:val="bullet"/>
      <w:lvlText w:val="•"/>
      <w:lvlJc w:val="left"/>
      <w:pPr>
        <w:ind w:left="3210" w:hanging="200"/>
      </w:pPr>
      <w:rPr>
        <w:rFonts w:hint="default"/>
      </w:rPr>
    </w:lvl>
    <w:lvl w:ilvl="4" w:tplc="5F50DA26">
      <w:numFmt w:val="bullet"/>
      <w:lvlText w:val="•"/>
      <w:lvlJc w:val="left"/>
      <w:pPr>
        <w:ind w:left="4120" w:hanging="200"/>
      </w:pPr>
      <w:rPr>
        <w:rFonts w:hint="default"/>
      </w:rPr>
    </w:lvl>
    <w:lvl w:ilvl="5" w:tplc="87B470D6">
      <w:numFmt w:val="bullet"/>
      <w:lvlText w:val="•"/>
      <w:lvlJc w:val="left"/>
      <w:pPr>
        <w:ind w:left="5030" w:hanging="200"/>
      </w:pPr>
      <w:rPr>
        <w:rFonts w:hint="default"/>
      </w:rPr>
    </w:lvl>
    <w:lvl w:ilvl="6" w:tplc="6188317A">
      <w:numFmt w:val="bullet"/>
      <w:lvlText w:val="•"/>
      <w:lvlJc w:val="left"/>
      <w:pPr>
        <w:ind w:left="5940" w:hanging="200"/>
      </w:pPr>
      <w:rPr>
        <w:rFonts w:hint="default"/>
      </w:rPr>
    </w:lvl>
    <w:lvl w:ilvl="7" w:tplc="8F1001C0">
      <w:numFmt w:val="bullet"/>
      <w:lvlText w:val="•"/>
      <w:lvlJc w:val="left"/>
      <w:pPr>
        <w:ind w:left="6850" w:hanging="200"/>
      </w:pPr>
      <w:rPr>
        <w:rFonts w:hint="default"/>
      </w:rPr>
    </w:lvl>
    <w:lvl w:ilvl="8" w:tplc="91644D92">
      <w:numFmt w:val="bullet"/>
      <w:lvlText w:val="•"/>
      <w:lvlJc w:val="left"/>
      <w:pPr>
        <w:ind w:left="7760" w:hanging="200"/>
      </w:pPr>
      <w:rPr>
        <w:rFonts w:hint="default"/>
      </w:rPr>
    </w:lvl>
  </w:abstractNum>
  <w:abstractNum w:abstractNumId="5" w15:restartNumberingAfterBreak="0">
    <w:nsid w:val="247135B9"/>
    <w:multiLevelType w:val="hybridMultilevel"/>
    <w:tmpl w:val="9694355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66066D9"/>
    <w:multiLevelType w:val="hybridMultilevel"/>
    <w:tmpl w:val="CCFC7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37742"/>
    <w:multiLevelType w:val="hybridMultilevel"/>
    <w:tmpl w:val="D238637E"/>
    <w:lvl w:ilvl="0" w:tplc="586E0F82">
      <w:numFmt w:val="bullet"/>
      <w:lvlText w:val=""/>
      <w:lvlJc w:val="left"/>
      <w:pPr>
        <w:ind w:left="1540" w:hanging="360"/>
      </w:pPr>
      <w:rPr>
        <w:rFonts w:hint="default"/>
        <w:w w:val="100"/>
        <w:position w:val="4"/>
      </w:rPr>
    </w:lvl>
    <w:lvl w:ilvl="1" w:tplc="346EB8B0">
      <w:numFmt w:val="bullet"/>
      <w:lvlText w:val="•"/>
      <w:lvlJc w:val="left"/>
      <w:pPr>
        <w:ind w:left="2344" w:hanging="360"/>
      </w:pPr>
      <w:rPr>
        <w:rFonts w:hint="default"/>
      </w:rPr>
    </w:lvl>
    <w:lvl w:ilvl="2" w:tplc="DBEEE4E4">
      <w:numFmt w:val="bullet"/>
      <w:lvlText w:val="•"/>
      <w:lvlJc w:val="left"/>
      <w:pPr>
        <w:ind w:left="3148" w:hanging="360"/>
      </w:pPr>
      <w:rPr>
        <w:rFonts w:hint="default"/>
      </w:rPr>
    </w:lvl>
    <w:lvl w:ilvl="3" w:tplc="BB0C58E8">
      <w:numFmt w:val="bullet"/>
      <w:lvlText w:val="•"/>
      <w:lvlJc w:val="left"/>
      <w:pPr>
        <w:ind w:left="3952" w:hanging="360"/>
      </w:pPr>
      <w:rPr>
        <w:rFonts w:hint="default"/>
      </w:rPr>
    </w:lvl>
    <w:lvl w:ilvl="4" w:tplc="0F1C199E"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0038C088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D212760A">
      <w:numFmt w:val="bullet"/>
      <w:lvlText w:val="•"/>
      <w:lvlJc w:val="left"/>
      <w:pPr>
        <w:ind w:left="6364" w:hanging="360"/>
      </w:pPr>
      <w:rPr>
        <w:rFonts w:hint="default"/>
      </w:rPr>
    </w:lvl>
    <w:lvl w:ilvl="7" w:tplc="C2C8139C">
      <w:numFmt w:val="bullet"/>
      <w:lvlText w:val="•"/>
      <w:lvlJc w:val="left"/>
      <w:pPr>
        <w:ind w:left="7168" w:hanging="360"/>
      </w:pPr>
      <w:rPr>
        <w:rFonts w:hint="default"/>
      </w:rPr>
    </w:lvl>
    <w:lvl w:ilvl="8" w:tplc="C212CD28">
      <w:numFmt w:val="bullet"/>
      <w:lvlText w:val="•"/>
      <w:lvlJc w:val="left"/>
      <w:pPr>
        <w:ind w:left="7972" w:hanging="360"/>
      </w:pPr>
      <w:rPr>
        <w:rFonts w:hint="default"/>
      </w:rPr>
    </w:lvl>
  </w:abstractNum>
  <w:abstractNum w:abstractNumId="8" w15:restartNumberingAfterBreak="0">
    <w:nsid w:val="37544765"/>
    <w:multiLevelType w:val="hybridMultilevel"/>
    <w:tmpl w:val="6324E00C"/>
    <w:lvl w:ilvl="0" w:tplc="C2F852C0">
      <w:numFmt w:val="bullet"/>
      <w:lvlText w:val="•"/>
      <w:lvlJc w:val="left"/>
      <w:pPr>
        <w:ind w:left="280" w:hanging="180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0D46B34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0"/>
        <w:szCs w:val="20"/>
      </w:rPr>
    </w:lvl>
    <w:lvl w:ilvl="2" w:tplc="BB4E4498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FA22A7BC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67049B62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84AAECF8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9B3E0A5E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FA34263C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55B436AE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9" w15:restartNumberingAfterBreak="0">
    <w:nsid w:val="507C6E43"/>
    <w:multiLevelType w:val="hybridMultilevel"/>
    <w:tmpl w:val="9BC8B9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F32AC"/>
    <w:multiLevelType w:val="hybridMultilevel"/>
    <w:tmpl w:val="46269B7E"/>
    <w:lvl w:ilvl="0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EAE080C"/>
    <w:multiLevelType w:val="hybridMultilevel"/>
    <w:tmpl w:val="A5E25672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7E1F77"/>
    <w:multiLevelType w:val="hybridMultilevel"/>
    <w:tmpl w:val="9580EE1A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96F18"/>
    <w:multiLevelType w:val="hybridMultilevel"/>
    <w:tmpl w:val="FFF89582"/>
    <w:lvl w:ilvl="0" w:tplc="4809000B">
      <w:start w:val="1"/>
      <w:numFmt w:val="bullet"/>
      <w:lvlText w:val=""/>
      <w:lvlJc w:val="left"/>
      <w:pPr>
        <w:ind w:left="-2115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</w:abstractNum>
  <w:abstractNum w:abstractNumId="14" w15:restartNumberingAfterBreak="0">
    <w:nsid w:val="6CFC46B3"/>
    <w:multiLevelType w:val="hybridMultilevel"/>
    <w:tmpl w:val="0B1A4B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320D53"/>
    <w:multiLevelType w:val="hybridMultilevel"/>
    <w:tmpl w:val="ABF2DDA0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405F6B"/>
    <w:multiLevelType w:val="hybridMultilevel"/>
    <w:tmpl w:val="BC7C585E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11"/>
  </w:num>
  <w:num w:numId="5">
    <w:abstractNumId w:val="10"/>
  </w:num>
  <w:num w:numId="6">
    <w:abstractNumId w:val="12"/>
  </w:num>
  <w:num w:numId="7">
    <w:abstractNumId w:val="15"/>
  </w:num>
  <w:num w:numId="8">
    <w:abstractNumId w:val="1"/>
  </w:num>
  <w:num w:numId="9">
    <w:abstractNumId w:val="14"/>
  </w:num>
  <w:num w:numId="10">
    <w:abstractNumId w:val="0"/>
  </w:num>
  <w:num w:numId="11">
    <w:abstractNumId w:val="7"/>
  </w:num>
  <w:num w:numId="12">
    <w:abstractNumId w:val="6"/>
  </w:num>
  <w:num w:numId="13">
    <w:abstractNumId w:val="13"/>
  </w:num>
  <w:num w:numId="14">
    <w:abstractNumId w:val="5"/>
  </w:num>
  <w:num w:numId="15">
    <w:abstractNumId w:val="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DD"/>
    <w:rsid w:val="0001161B"/>
    <w:rsid w:val="000212E8"/>
    <w:rsid w:val="00040A07"/>
    <w:rsid w:val="00054229"/>
    <w:rsid w:val="00076432"/>
    <w:rsid w:val="00076629"/>
    <w:rsid w:val="0009776F"/>
    <w:rsid w:val="000B2AF2"/>
    <w:rsid w:val="000C34A7"/>
    <w:rsid w:val="00105CFA"/>
    <w:rsid w:val="00121203"/>
    <w:rsid w:val="001245E5"/>
    <w:rsid w:val="001323DC"/>
    <w:rsid w:val="001377D3"/>
    <w:rsid w:val="00150303"/>
    <w:rsid w:val="00157B6F"/>
    <w:rsid w:val="00187B92"/>
    <w:rsid w:val="001D5767"/>
    <w:rsid w:val="001F2D88"/>
    <w:rsid w:val="0020438C"/>
    <w:rsid w:val="00212285"/>
    <w:rsid w:val="00245497"/>
    <w:rsid w:val="00266259"/>
    <w:rsid w:val="00271B8D"/>
    <w:rsid w:val="00293B83"/>
    <w:rsid w:val="002B522F"/>
    <w:rsid w:val="002C0739"/>
    <w:rsid w:val="002C61FA"/>
    <w:rsid w:val="002D2BB4"/>
    <w:rsid w:val="002D5B74"/>
    <w:rsid w:val="002E2DBB"/>
    <w:rsid w:val="002E3E5D"/>
    <w:rsid w:val="002F556D"/>
    <w:rsid w:val="00317144"/>
    <w:rsid w:val="00353092"/>
    <w:rsid w:val="00367511"/>
    <w:rsid w:val="003918FE"/>
    <w:rsid w:val="0039505A"/>
    <w:rsid w:val="003952B8"/>
    <w:rsid w:val="003D5FCE"/>
    <w:rsid w:val="003E0A7F"/>
    <w:rsid w:val="003E4538"/>
    <w:rsid w:val="003F19AA"/>
    <w:rsid w:val="003F3BA3"/>
    <w:rsid w:val="004256DD"/>
    <w:rsid w:val="00451C19"/>
    <w:rsid w:val="004564A7"/>
    <w:rsid w:val="00457ACF"/>
    <w:rsid w:val="00457EE9"/>
    <w:rsid w:val="0046232A"/>
    <w:rsid w:val="00480561"/>
    <w:rsid w:val="00481892"/>
    <w:rsid w:val="00486E5D"/>
    <w:rsid w:val="00490179"/>
    <w:rsid w:val="00493CFE"/>
    <w:rsid w:val="004A1D31"/>
    <w:rsid w:val="004A54F9"/>
    <w:rsid w:val="004C005F"/>
    <w:rsid w:val="004C0125"/>
    <w:rsid w:val="004C61EA"/>
    <w:rsid w:val="004C7915"/>
    <w:rsid w:val="004D5537"/>
    <w:rsid w:val="004F14EB"/>
    <w:rsid w:val="005019E2"/>
    <w:rsid w:val="00516C51"/>
    <w:rsid w:val="00531D06"/>
    <w:rsid w:val="00532337"/>
    <w:rsid w:val="005347F4"/>
    <w:rsid w:val="00545A81"/>
    <w:rsid w:val="00553AB6"/>
    <w:rsid w:val="00570592"/>
    <w:rsid w:val="005773BB"/>
    <w:rsid w:val="00581FC8"/>
    <w:rsid w:val="005962A0"/>
    <w:rsid w:val="005C2CE7"/>
    <w:rsid w:val="005C6386"/>
    <w:rsid w:val="005C739B"/>
    <w:rsid w:val="005D06BA"/>
    <w:rsid w:val="005E1D15"/>
    <w:rsid w:val="005E244B"/>
    <w:rsid w:val="00604B09"/>
    <w:rsid w:val="0060596E"/>
    <w:rsid w:val="00617F62"/>
    <w:rsid w:val="00620238"/>
    <w:rsid w:val="00623922"/>
    <w:rsid w:val="00643C57"/>
    <w:rsid w:val="00660E9A"/>
    <w:rsid w:val="00670822"/>
    <w:rsid w:val="0068054D"/>
    <w:rsid w:val="006A3CE7"/>
    <w:rsid w:val="006B6D95"/>
    <w:rsid w:val="006E5A7E"/>
    <w:rsid w:val="006F737D"/>
    <w:rsid w:val="007150FD"/>
    <w:rsid w:val="00721A5B"/>
    <w:rsid w:val="00725967"/>
    <w:rsid w:val="00727837"/>
    <w:rsid w:val="00727E48"/>
    <w:rsid w:val="00754A9F"/>
    <w:rsid w:val="007858D4"/>
    <w:rsid w:val="0079152A"/>
    <w:rsid w:val="00792F3C"/>
    <w:rsid w:val="00795311"/>
    <w:rsid w:val="007A749F"/>
    <w:rsid w:val="007E72FC"/>
    <w:rsid w:val="007F217F"/>
    <w:rsid w:val="00823105"/>
    <w:rsid w:val="008333A5"/>
    <w:rsid w:val="008335FD"/>
    <w:rsid w:val="00837664"/>
    <w:rsid w:val="00841881"/>
    <w:rsid w:val="008729B8"/>
    <w:rsid w:val="00890A35"/>
    <w:rsid w:val="00894CAE"/>
    <w:rsid w:val="008A0BA3"/>
    <w:rsid w:val="008B27F7"/>
    <w:rsid w:val="008B4F91"/>
    <w:rsid w:val="008B6E04"/>
    <w:rsid w:val="008C33FB"/>
    <w:rsid w:val="008D2A3E"/>
    <w:rsid w:val="008E46C0"/>
    <w:rsid w:val="008F514E"/>
    <w:rsid w:val="00902CEE"/>
    <w:rsid w:val="009138A5"/>
    <w:rsid w:val="00915371"/>
    <w:rsid w:val="00917B93"/>
    <w:rsid w:val="00936AD6"/>
    <w:rsid w:val="00950632"/>
    <w:rsid w:val="009534FA"/>
    <w:rsid w:val="00961F90"/>
    <w:rsid w:val="00966A61"/>
    <w:rsid w:val="0097179E"/>
    <w:rsid w:val="009833E7"/>
    <w:rsid w:val="009975DC"/>
    <w:rsid w:val="009A0395"/>
    <w:rsid w:val="009A1A0D"/>
    <w:rsid w:val="009E3A54"/>
    <w:rsid w:val="009E5680"/>
    <w:rsid w:val="009F07F7"/>
    <w:rsid w:val="00A0773B"/>
    <w:rsid w:val="00A261A4"/>
    <w:rsid w:val="00A26E78"/>
    <w:rsid w:val="00A3164A"/>
    <w:rsid w:val="00A467E4"/>
    <w:rsid w:val="00A67308"/>
    <w:rsid w:val="00A7064C"/>
    <w:rsid w:val="00A900AD"/>
    <w:rsid w:val="00B14872"/>
    <w:rsid w:val="00B1670A"/>
    <w:rsid w:val="00B3132D"/>
    <w:rsid w:val="00B3773F"/>
    <w:rsid w:val="00B4675D"/>
    <w:rsid w:val="00B54899"/>
    <w:rsid w:val="00B753CF"/>
    <w:rsid w:val="00B9237F"/>
    <w:rsid w:val="00BB2536"/>
    <w:rsid w:val="00BC067D"/>
    <w:rsid w:val="00BC69D2"/>
    <w:rsid w:val="00BD4E46"/>
    <w:rsid w:val="00BE1434"/>
    <w:rsid w:val="00BE3FA0"/>
    <w:rsid w:val="00BE7085"/>
    <w:rsid w:val="00C002DD"/>
    <w:rsid w:val="00C4793E"/>
    <w:rsid w:val="00C5545B"/>
    <w:rsid w:val="00C62936"/>
    <w:rsid w:val="00C67D14"/>
    <w:rsid w:val="00C7653C"/>
    <w:rsid w:val="00C8758E"/>
    <w:rsid w:val="00C91FEC"/>
    <w:rsid w:val="00C95D11"/>
    <w:rsid w:val="00CB0586"/>
    <w:rsid w:val="00CB423D"/>
    <w:rsid w:val="00CC38A5"/>
    <w:rsid w:val="00CE66A3"/>
    <w:rsid w:val="00CF6420"/>
    <w:rsid w:val="00CF7262"/>
    <w:rsid w:val="00D03EC6"/>
    <w:rsid w:val="00D42FB6"/>
    <w:rsid w:val="00D5759A"/>
    <w:rsid w:val="00D70063"/>
    <w:rsid w:val="00D737CD"/>
    <w:rsid w:val="00D74791"/>
    <w:rsid w:val="00D83EF9"/>
    <w:rsid w:val="00DA6943"/>
    <w:rsid w:val="00DB79DF"/>
    <w:rsid w:val="00DC3806"/>
    <w:rsid w:val="00DF50F7"/>
    <w:rsid w:val="00E21F71"/>
    <w:rsid w:val="00E4490D"/>
    <w:rsid w:val="00E509CA"/>
    <w:rsid w:val="00E56B46"/>
    <w:rsid w:val="00E6386F"/>
    <w:rsid w:val="00E70254"/>
    <w:rsid w:val="00E72C35"/>
    <w:rsid w:val="00E85E9E"/>
    <w:rsid w:val="00EA1700"/>
    <w:rsid w:val="00EA45F8"/>
    <w:rsid w:val="00EC1422"/>
    <w:rsid w:val="00EC6C77"/>
    <w:rsid w:val="00ED1E9F"/>
    <w:rsid w:val="00ED230B"/>
    <w:rsid w:val="00EE08BE"/>
    <w:rsid w:val="00EE629F"/>
    <w:rsid w:val="00F05700"/>
    <w:rsid w:val="00F318FD"/>
    <w:rsid w:val="00FA05F4"/>
    <w:rsid w:val="00FA4568"/>
    <w:rsid w:val="00FB0DBB"/>
    <w:rsid w:val="00FB4977"/>
    <w:rsid w:val="00FD7C04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7A8C3"/>
  <w15:docId w15:val="{15816161-C062-4542-BC70-D822D69F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D6"/>
  </w:style>
  <w:style w:type="paragraph" w:styleId="Heading1">
    <w:name w:val="heading 1"/>
    <w:basedOn w:val="Normal"/>
    <w:next w:val="Normal"/>
    <w:link w:val="Heading1Char"/>
    <w:uiPriority w:val="9"/>
    <w:qFormat/>
    <w:rsid w:val="00936A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AD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A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A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6A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A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A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A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A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AD6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AD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6AD6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6AD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36AD6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hAnsiTheme="majorHAnsi"/>
      <w:color w:val="6E6E6E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6E6E6E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rsid w:val="00187B92"/>
    <w:rPr>
      <w:lang w:eastAsia="ja-JP"/>
    </w:rPr>
  </w:style>
  <w:style w:type="character" w:styleId="Strong">
    <w:name w:val="Strong"/>
    <w:basedOn w:val="DefaultParagraphFont"/>
    <w:uiPriority w:val="22"/>
    <w:qFormat/>
    <w:rsid w:val="00936AD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36A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D6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customStyle="1" w:styleId="Photo">
    <w:name w:val="Photo"/>
    <w:basedOn w:val="Normal"/>
    <w:rsid w:val="00187B92"/>
    <w:pPr>
      <w:pBdr>
        <w:top w:val="single" w:sz="18" w:space="2" w:color="6E6E6E" w:themeColor="accent1" w:themeShade="80"/>
        <w:bottom w:val="single" w:sz="18" w:space="2" w:color="6E6E6E" w:themeColor="accent1" w:themeShade="80"/>
      </w:pBdr>
      <w:spacing w:after="0" w:line="240" w:lineRule="auto"/>
      <w:jc w:val="center"/>
    </w:pPr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6AD6"/>
    <w:rPr>
      <w:rFonts w:asciiTheme="majorHAnsi" w:eastAsiaTheme="majorEastAsia" w:hAnsiTheme="majorHAns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AD6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AD6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AD6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AD6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AD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936AD6"/>
    <w:rPr>
      <w:i/>
      <w:iCs/>
    </w:rPr>
  </w:style>
  <w:style w:type="paragraph" w:styleId="NoSpacing">
    <w:name w:val="No Spacing"/>
    <w:uiPriority w:val="1"/>
    <w:qFormat/>
    <w:rsid w:val="00936A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AD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A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AD6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AD6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6A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A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6AD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6AD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6AD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AD6"/>
    <w:pPr>
      <w:outlineLvl w:val="9"/>
    </w:pPr>
  </w:style>
  <w:style w:type="paragraph" w:styleId="ListParagraph">
    <w:name w:val="List Paragraph"/>
    <w:basedOn w:val="Normal"/>
    <w:uiPriority w:val="1"/>
    <w:qFormat/>
    <w:rsid w:val="00936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420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F9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067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548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B54899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792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halakshmi.s.2201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ahalakshmi.sen2201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alakshmiAkkariVij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C89AD9A85E460B94F830C60E504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7E7F2-9A56-4182-9A1F-F0713EC05CA9}"/>
      </w:docPartPr>
      <w:docPartBody>
        <w:p w:rsidR="00175C00" w:rsidRDefault="0006665F">
          <w:pPr>
            <w:pStyle w:val="FBC89AD9A85E460B94F830C60E5046BB"/>
          </w:pPr>
          <w:r>
            <w:rPr>
              <w:rStyle w:val="PlaceholderText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879"/>
    <w:rsid w:val="0002712D"/>
    <w:rsid w:val="0006665F"/>
    <w:rsid w:val="000A5D46"/>
    <w:rsid w:val="000C3CDF"/>
    <w:rsid w:val="000E69D4"/>
    <w:rsid w:val="00173E53"/>
    <w:rsid w:val="00175C00"/>
    <w:rsid w:val="00205B1E"/>
    <w:rsid w:val="002E525A"/>
    <w:rsid w:val="0030583D"/>
    <w:rsid w:val="003E5E45"/>
    <w:rsid w:val="004759F6"/>
    <w:rsid w:val="004B46C8"/>
    <w:rsid w:val="005347FA"/>
    <w:rsid w:val="00567973"/>
    <w:rsid w:val="00694B80"/>
    <w:rsid w:val="0073543B"/>
    <w:rsid w:val="00735879"/>
    <w:rsid w:val="007C4A89"/>
    <w:rsid w:val="008578F4"/>
    <w:rsid w:val="00885C54"/>
    <w:rsid w:val="00A8765E"/>
    <w:rsid w:val="00B603BE"/>
    <w:rsid w:val="00BA5AF3"/>
    <w:rsid w:val="00D433F5"/>
    <w:rsid w:val="00DD6911"/>
    <w:rsid w:val="00DF5771"/>
    <w:rsid w:val="00E04EBF"/>
    <w:rsid w:val="00E532BD"/>
    <w:rsid w:val="00EB45F0"/>
    <w:rsid w:val="00F1176F"/>
    <w:rsid w:val="00F1287E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879"/>
    <w:rPr>
      <w:color w:val="808080"/>
    </w:rPr>
  </w:style>
  <w:style w:type="paragraph" w:customStyle="1" w:styleId="FBC89AD9A85E460B94F830C60E5046BB">
    <w:name w:val="FBC89AD9A85E460B94F830C60E5046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DEVOPS ENGINEER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44F08C-F708-4FDB-B2BE-2364C40C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1</TotalTime>
  <Pages>3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Summary</dc:creator>
  <cp:lastModifiedBy>Mahalakshmi Senthilkumar</cp:lastModifiedBy>
  <cp:revision>2</cp:revision>
  <dcterms:created xsi:type="dcterms:W3CDTF">2022-07-29T03:55:00Z</dcterms:created>
  <dcterms:modified xsi:type="dcterms:W3CDTF">2022-07-29T03:55:00Z</dcterms:modified>
</cp:coreProperties>
</file>